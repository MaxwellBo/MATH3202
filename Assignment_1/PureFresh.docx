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415B76B9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0B162DAD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CC205F4" wp14:editId="5A6B2C6B">
                      <wp:extent cx="5138670" cy="150682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A90FDC" w14:textId="77777777" w:rsidR="004B7E44" w:rsidRPr="00A0769D" w:rsidRDefault="00A0769D" w:rsidP="004B7E44">
                                  <w:pPr>
                                    <w:pStyle w:val="Title"/>
                                    <w:rPr>
                                      <w:sz w:val="72"/>
                                      <w:lang w:val="en-AU"/>
                                    </w:rPr>
                                  </w:pPr>
                                  <w:r w:rsidRPr="00A0769D">
                                    <w:rPr>
                                      <w:sz w:val="72"/>
                                      <w:lang w:val="en-AU"/>
                                    </w:rPr>
                                    <w:t xml:space="preserve">Juicing the numbers: final report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CC205F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" filled="f" stroked="f" strokeweight=".5pt">
                      <v:textbox>
                        <w:txbxContent>
                          <w:p w14:paraId="37A90FDC" w14:textId="77777777" w:rsidR="004B7E44" w:rsidRPr="00A0769D" w:rsidRDefault="00A0769D" w:rsidP="004B7E44">
                            <w:pPr>
                              <w:pStyle w:val="Title"/>
                              <w:rPr>
                                <w:sz w:val="72"/>
                                <w:lang w:val="en-AU"/>
                              </w:rPr>
                            </w:pPr>
                            <w:r w:rsidRPr="00A0769D">
                              <w:rPr>
                                <w:sz w:val="72"/>
                                <w:lang w:val="en-AU"/>
                              </w:rPr>
                              <w:t xml:space="preserve">Juicing the numbers: final report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CE2F20E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C93E959" wp14:editId="316BEB6D">
                      <wp:extent cx="785611" cy="0"/>
                      <wp:effectExtent l="0" t="38100" r="52705" b="3810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53A8C7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596CE35E" w14:textId="77777777" w:rsidR="004B7E44" w:rsidRDefault="004B7E44" w:rsidP="004B7E44"/>
        </w:tc>
      </w:tr>
      <w:tr w:rsidR="004B7E44" w14:paraId="788CB132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66E6C" w14:textId="77777777" w:rsidR="004B7E44" w:rsidRDefault="004B7E4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338440" wp14:editId="176541F3">
                      <wp:extent cx="5243513" cy="469557"/>
                      <wp:effectExtent l="0" t="0" r="0" b="6985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43513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2102AB" w14:textId="77777777" w:rsidR="00A0769D" w:rsidRPr="00A0769D" w:rsidRDefault="00A0769D" w:rsidP="00A0769D">
                                  <w:pPr>
                                    <w:pStyle w:val="Subtitle"/>
                                    <w:rPr>
                                      <w:b w:val="0"/>
                                      <w:sz w:val="28"/>
                                      <w:lang w:val="en-AU"/>
                                    </w:rPr>
                                  </w:pPr>
                                  <w:r w:rsidRPr="00A0769D">
                                    <w:rPr>
                                      <w:b w:val="0"/>
                                      <w:sz w:val="28"/>
                                      <w:lang w:val="en-AU"/>
                                    </w:rPr>
                                    <w:t>MC MANAGEMENT CONSULTING</w:t>
                                  </w:r>
                                </w:p>
                                <w:p w14:paraId="317058C0" w14:textId="77777777" w:rsidR="004B7E44" w:rsidRPr="00A0769D" w:rsidRDefault="004B7E44" w:rsidP="004B7E44">
                                  <w:pPr>
                                    <w:pStyle w:val="Heading1"/>
                                    <w:rPr>
                                      <w:b w:val="0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338440" id="Text Box 6" o:spid="_x0000_s1027" type="#_x0000_t202" style="width:412.9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" filled="f" stroked="f" strokeweight=".5pt">
                      <v:textbox>
                        <w:txbxContent>
                          <w:p w14:paraId="742102AB" w14:textId="77777777" w:rsidR="00A0769D" w:rsidRPr="00A0769D" w:rsidRDefault="00A0769D" w:rsidP="00A0769D">
                            <w:pPr>
                              <w:pStyle w:val="Subtitle"/>
                              <w:rPr>
                                <w:b w:val="0"/>
                                <w:sz w:val="28"/>
                                <w:lang w:val="en-AU"/>
                              </w:rPr>
                            </w:pPr>
                            <w:r w:rsidRPr="00A0769D">
                              <w:rPr>
                                <w:b w:val="0"/>
                                <w:sz w:val="28"/>
                                <w:lang w:val="en-AU"/>
                              </w:rPr>
                              <w:t>MC MANAGEMENT CONSULTING</w:t>
                            </w:r>
                          </w:p>
                          <w:p w14:paraId="317058C0" w14:textId="77777777" w:rsidR="004B7E44" w:rsidRPr="00A0769D" w:rsidRDefault="004B7E44" w:rsidP="004B7E44">
                            <w:pPr>
                              <w:pStyle w:val="Heading1"/>
                              <w:rPr>
                                <w:b w:val="0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F270F8E" w14:textId="77777777" w:rsidR="004B7E44" w:rsidRDefault="004B7E4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29FD1AF" wp14:editId="683BE836">
                      <wp:extent cx="2524259" cy="605155"/>
                      <wp:effectExtent l="0" t="0" r="0" b="444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4259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E6CF15" w14:textId="77777777" w:rsidR="004B7E44" w:rsidRDefault="00A0769D" w:rsidP="004B7E44">
                                  <w:pPr>
                                    <w:rPr>
                                      <w:lang w:val="en-AU"/>
                                    </w:rPr>
                                  </w:pPr>
                                  <w:r>
                                    <w:rPr>
                                      <w:lang w:val="en-AU"/>
                                    </w:rPr>
                                    <w:t xml:space="preserve">Maxwell Bo </w:t>
                                  </w:r>
                                </w:p>
                                <w:p w14:paraId="01A316C0" w14:textId="77777777" w:rsidR="00A0769D" w:rsidRPr="00A0769D" w:rsidRDefault="00A0769D" w:rsidP="004B7E44">
                                  <w:pPr>
                                    <w:rPr>
                                      <w:lang w:val="en-AU"/>
                                    </w:rPr>
                                  </w:pPr>
                                  <w:r>
                                    <w:rPr>
                                      <w:lang w:val="en-AU"/>
                                    </w:rPr>
                                    <w:t>Chantel Morris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9FD1AF" id="Text Box 7" o:spid="_x0000_s1028" type="#_x0000_t202" style="width:198.7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" filled="f" stroked="f" strokeweight=".5pt">
                      <v:textbox>
                        <w:txbxContent>
                          <w:p w14:paraId="10E6CF15" w14:textId="77777777" w:rsidR="004B7E44" w:rsidRDefault="00A0769D" w:rsidP="004B7E44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Maxwell Bo </w:t>
                            </w:r>
                          </w:p>
                          <w:p w14:paraId="01A316C0" w14:textId="77777777" w:rsidR="00A0769D" w:rsidRPr="00A0769D" w:rsidRDefault="00A0769D" w:rsidP="004B7E44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Chantel Morris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4876B99C" w14:textId="77777777" w:rsidR="004B7E44" w:rsidRDefault="008D3C4E" w:rsidP="004B7E44">
      <w:r>
        <w:rPr>
          <w:noProof/>
        </w:rPr>
        <w:drawing>
          <wp:anchor distT="0" distB="0" distL="114300" distR="114300" simplePos="0" relativeHeight="251657216" behindDoc="1" locked="0" layoutInCell="1" allowOverlap="1" wp14:anchorId="38ECDF70" wp14:editId="7244A513">
            <wp:simplePos x="0" y="0"/>
            <wp:positionH relativeFrom="column">
              <wp:posOffset>-4086970</wp:posOffset>
            </wp:positionH>
            <wp:positionV relativeFrom="page">
              <wp:posOffset>-47708</wp:posOffset>
            </wp:positionV>
            <wp:extent cx="13487697" cy="10114943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08-1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0588" cy="10117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72D1BE1" wp14:editId="28936094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4D714" id="Rectangle 2" o:spid="_x0000_s1026" alt="colored rectangle" style="position:absolute;margin-left:-57.6pt;margin-top:162.2pt;width:531.35pt;height:47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" fillcolor="#a4063e [3204]" stroked="f" strokeweight="2pt">
                <w10:wrap anchory="page"/>
              </v:rect>
            </w:pict>
          </mc:Fallback>
        </mc:AlternateContent>
      </w:r>
    </w:p>
    <w:p w14:paraId="0DBB65A0" w14:textId="77777777" w:rsidR="004B7E44" w:rsidRDefault="004B7E44">
      <w:pPr>
        <w:spacing w:after="200"/>
      </w:pPr>
      <w:r>
        <w:br w:type="page"/>
      </w:r>
    </w:p>
    <w:p w14:paraId="69365755" w14:textId="77777777" w:rsidR="004B7E44" w:rsidRDefault="008D3C4E" w:rsidP="004B7E44">
      <w:pPr>
        <w:pStyle w:val="Heading2"/>
        <w:spacing w:after="500"/>
      </w:pPr>
      <w:r>
        <w:lastRenderedPageBreak/>
        <w:t xml:space="preserve">Introduction </w:t>
      </w:r>
    </w:p>
    <w:p w14:paraId="64C13829" w14:textId="77777777" w:rsidR="008D3C4E" w:rsidRDefault="008D3C4E" w:rsidP="004B7E44">
      <w:pPr>
        <w:rPr>
          <w:color w:val="auto"/>
        </w:rPr>
      </w:pPr>
      <w:r>
        <w:rPr>
          <w:color w:val="auto"/>
        </w:rPr>
        <w:t xml:space="preserve">Pure Fresh (the Client) are a juice manufacturer seeking to </w:t>
      </w:r>
      <w:proofErr w:type="spellStart"/>
      <w:r>
        <w:rPr>
          <w:color w:val="auto"/>
        </w:rPr>
        <w:t>optimise</w:t>
      </w:r>
      <w:proofErr w:type="spellEnd"/>
      <w:r>
        <w:rPr>
          <w:color w:val="auto"/>
        </w:rPr>
        <w:t xml:space="preserve"> their </w:t>
      </w:r>
      <w:r w:rsidR="00ED046E">
        <w:rPr>
          <w:color w:val="auto"/>
        </w:rPr>
        <w:t xml:space="preserve">delivery </w:t>
      </w:r>
      <w:r>
        <w:rPr>
          <w:color w:val="auto"/>
        </w:rPr>
        <w:t xml:space="preserve">operations. The scope of this report was to; </w:t>
      </w:r>
    </w:p>
    <w:p w14:paraId="63946664" w14:textId="77777777" w:rsidR="00D9029F" w:rsidRDefault="00D9029F" w:rsidP="004B7E44">
      <w:pPr>
        <w:rPr>
          <w:color w:val="auto"/>
        </w:rPr>
      </w:pPr>
    </w:p>
    <w:p w14:paraId="4F2900F0" w14:textId="77777777" w:rsidR="008D3C4E" w:rsidRDefault="008D3C4E" w:rsidP="00D9029F">
      <w:pPr>
        <w:pStyle w:val="ListParagraph"/>
        <w:numPr>
          <w:ilvl w:val="0"/>
          <w:numId w:val="1"/>
        </w:numPr>
        <w:spacing w:before="120" w:after="120" w:line="480" w:lineRule="auto"/>
        <w:ind w:left="714" w:hanging="357"/>
        <w:rPr>
          <w:color w:val="auto"/>
        </w:rPr>
      </w:pPr>
      <w:r>
        <w:rPr>
          <w:color w:val="auto"/>
        </w:rPr>
        <w:t xml:space="preserve"> Model Pure Fresh’s in-scope operations detailed in Figure 1 </w:t>
      </w:r>
    </w:p>
    <w:p w14:paraId="7315E5A1" w14:textId="77777777" w:rsidR="008D3C4E" w:rsidRDefault="008D3C4E" w:rsidP="00D9029F">
      <w:pPr>
        <w:pStyle w:val="ListParagraph"/>
        <w:numPr>
          <w:ilvl w:val="0"/>
          <w:numId w:val="1"/>
        </w:numPr>
        <w:spacing w:before="120" w:after="120" w:line="480" w:lineRule="auto"/>
        <w:ind w:left="714" w:hanging="357"/>
        <w:rPr>
          <w:color w:val="auto"/>
        </w:rPr>
      </w:pPr>
      <w:r>
        <w:rPr>
          <w:color w:val="auto"/>
        </w:rPr>
        <w:t xml:space="preserve"> Collaborate with the Client </w:t>
      </w:r>
      <w:proofErr w:type="gramStart"/>
      <w:r>
        <w:rPr>
          <w:color w:val="auto"/>
        </w:rPr>
        <w:t>in order to</w:t>
      </w:r>
      <w:proofErr w:type="gramEnd"/>
      <w:r>
        <w:rPr>
          <w:color w:val="auto"/>
        </w:rPr>
        <w:t xml:space="preserve"> better </w:t>
      </w:r>
      <w:r w:rsidR="007B3E61">
        <w:rPr>
          <w:color w:val="auto"/>
        </w:rPr>
        <w:t>under their constraints and limitations</w:t>
      </w:r>
    </w:p>
    <w:p w14:paraId="2A1747A7" w14:textId="77777777" w:rsidR="008D3C4E" w:rsidRDefault="007B3E61" w:rsidP="00D9029F">
      <w:pPr>
        <w:pStyle w:val="ListParagraph"/>
        <w:numPr>
          <w:ilvl w:val="0"/>
          <w:numId w:val="1"/>
        </w:numPr>
        <w:spacing w:before="120" w:after="120" w:line="480" w:lineRule="auto"/>
        <w:ind w:left="714" w:hanging="357"/>
        <w:rPr>
          <w:color w:val="auto"/>
        </w:rPr>
      </w:pPr>
      <w:r>
        <w:rPr>
          <w:color w:val="auto"/>
        </w:rPr>
        <w:t xml:space="preserve"> Within those constraints find a solution to </w:t>
      </w:r>
      <w:proofErr w:type="spellStart"/>
      <w:r>
        <w:rPr>
          <w:color w:val="auto"/>
        </w:rPr>
        <w:t>maximise</w:t>
      </w:r>
      <w:proofErr w:type="spellEnd"/>
      <w:r>
        <w:rPr>
          <w:color w:val="auto"/>
        </w:rPr>
        <w:t xml:space="preserve"> profit </w:t>
      </w:r>
    </w:p>
    <w:p w14:paraId="5A249660" w14:textId="77777777" w:rsidR="007B3E61" w:rsidRDefault="007B3E61" w:rsidP="00D9029F">
      <w:pPr>
        <w:pStyle w:val="ListParagraph"/>
        <w:numPr>
          <w:ilvl w:val="0"/>
          <w:numId w:val="1"/>
        </w:numPr>
        <w:spacing w:before="120" w:after="120" w:line="480" w:lineRule="auto"/>
        <w:ind w:left="714" w:hanging="357"/>
        <w:rPr>
          <w:color w:val="auto"/>
        </w:rPr>
      </w:pPr>
      <w:r>
        <w:rPr>
          <w:color w:val="auto"/>
        </w:rPr>
        <w:t xml:space="preserve"> Make recommendations </w:t>
      </w:r>
    </w:p>
    <w:p w14:paraId="48A9D05E" w14:textId="77777777" w:rsidR="00D9029F" w:rsidRPr="00D9029F" w:rsidRDefault="00D9029F" w:rsidP="00D9029F">
      <w:pPr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8B2146" wp14:editId="60886F8A">
                <wp:simplePos x="0" y="0"/>
                <wp:positionH relativeFrom="column">
                  <wp:posOffset>1113266</wp:posOffset>
                </wp:positionH>
                <wp:positionV relativeFrom="paragraph">
                  <wp:posOffset>2516505</wp:posOffset>
                </wp:positionV>
                <wp:extent cx="953403" cy="0"/>
                <wp:effectExtent l="0" t="76200" r="18415" b="952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4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181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9" o:spid="_x0000_s1026" type="#_x0000_t32" style="position:absolute;margin-left:87.65pt;margin-top:198.15pt;width:75.0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" strokecolor="#9b053a [3044]">
                <v:stroke endarrow="block"/>
              </v:shape>
            </w:pict>
          </mc:Fallback>
        </mc:AlternateContent>
      </w:r>
      <w:r w:rsidR="0074698D" w:rsidRPr="00D55E01">
        <w:rPr>
          <w:noProof/>
          <w:color w:val="auto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6D2BFDA9" wp14:editId="4BAF3840">
                <wp:simplePos x="0" y="0"/>
                <wp:positionH relativeFrom="page">
                  <wp:posOffset>709295</wp:posOffset>
                </wp:positionH>
                <wp:positionV relativeFrom="paragraph">
                  <wp:posOffset>3006090</wp:posOffset>
                </wp:positionV>
                <wp:extent cx="1316990" cy="1403985"/>
                <wp:effectExtent l="0" t="0" r="0" b="4445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CB98D" w14:textId="77777777" w:rsidR="00D55E01" w:rsidRPr="00D9029F" w:rsidRDefault="00D55E01">
                            <w:pPr>
                              <w:pBdr>
                                <w:top w:val="single" w:sz="24" w:space="8" w:color="A4063E" w:themeColor="accent1"/>
                                <w:bottom w:val="single" w:sz="24" w:space="8" w:color="A4063E" w:themeColor="accent1"/>
                              </w:pBdr>
                              <w:rPr>
                                <w:i/>
                                <w:iCs/>
                                <w:color w:val="A4063E" w:themeColor="accent1"/>
                                <w:sz w:val="20"/>
                              </w:rPr>
                            </w:pPr>
                            <w:r w:rsidRPr="00D9029F">
                              <w:rPr>
                                <w:i/>
                                <w:iCs/>
                                <w:color w:val="A4063E" w:themeColor="accent1"/>
                                <w:sz w:val="20"/>
                                <w:szCs w:val="24"/>
                              </w:rPr>
                              <w:t xml:space="preserve">Import Supply via </w:t>
                            </w:r>
                            <w:r w:rsidR="0074698D" w:rsidRPr="00D9029F">
                              <w:rPr>
                                <w:i/>
                                <w:iCs/>
                                <w:color w:val="A4063E" w:themeColor="accent1"/>
                                <w:sz w:val="20"/>
                                <w:szCs w:val="24"/>
                                <w:lang w:val="en-AU"/>
                              </w:rPr>
                              <w:t xml:space="preserve">One (1) </w:t>
                            </w:r>
                            <w:r w:rsidRPr="00D9029F">
                              <w:rPr>
                                <w:i/>
                                <w:iCs/>
                                <w:color w:val="A4063E" w:themeColor="accent1"/>
                                <w:sz w:val="20"/>
                                <w:szCs w:val="24"/>
                              </w:rPr>
                              <w:t xml:space="preserve">Ship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BFDA9" id="Text Box 2" o:spid="_x0000_s1029" type="#_x0000_t202" style="position:absolute;margin-left:55.85pt;margin-top:236.7pt;width:103.7pt;height:110.55pt;z-index:25166131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" filled="f" stroked="f">
                <v:textbox style="mso-fit-shape-to-text:t">
                  <w:txbxContent>
                    <w:p w14:paraId="38FCB98D" w14:textId="77777777" w:rsidR="00D55E01" w:rsidRPr="00D9029F" w:rsidRDefault="00D55E01">
                      <w:pPr>
                        <w:pBdr>
                          <w:top w:val="single" w:sz="24" w:space="8" w:color="A4063E" w:themeColor="accent1"/>
                          <w:bottom w:val="single" w:sz="24" w:space="8" w:color="A4063E" w:themeColor="accent1"/>
                        </w:pBdr>
                        <w:rPr>
                          <w:i/>
                          <w:iCs/>
                          <w:color w:val="A4063E" w:themeColor="accent1"/>
                          <w:sz w:val="20"/>
                        </w:rPr>
                      </w:pPr>
                      <w:r w:rsidRPr="00D9029F">
                        <w:rPr>
                          <w:i/>
                          <w:iCs/>
                          <w:color w:val="A4063E" w:themeColor="accent1"/>
                          <w:sz w:val="20"/>
                          <w:szCs w:val="24"/>
                        </w:rPr>
                        <w:t xml:space="preserve">Import Supply via </w:t>
                      </w:r>
                      <w:r w:rsidR="0074698D" w:rsidRPr="00D9029F">
                        <w:rPr>
                          <w:i/>
                          <w:iCs/>
                          <w:color w:val="A4063E" w:themeColor="accent1"/>
                          <w:sz w:val="20"/>
                          <w:szCs w:val="24"/>
                          <w:lang w:val="en-AU"/>
                        </w:rPr>
                        <w:t xml:space="preserve">One (1) </w:t>
                      </w:r>
                      <w:r w:rsidRPr="00D9029F">
                        <w:rPr>
                          <w:i/>
                          <w:iCs/>
                          <w:color w:val="A4063E" w:themeColor="accent1"/>
                          <w:sz w:val="20"/>
                          <w:szCs w:val="24"/>
                        </w:rPr>
                        <w:t xml:space="preserve">Ship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55E01">
        <w:rPr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3B75F12D" wp14:editId="36B22F01">
            <wp:simplePos x="0" y="0"/>
            <wp:positionH relativeFrom="column">
              <wp:posOffset>239217</wp:posOffset>
            </wp:positionH>
            <wp:positionV relativeFrom="paragraph">
              <wp:posOffset>2246427</wp:posOffset>
            </wp:positionV>
            <wp:extent cx="758389" cy="758389"/>
            <wp:effectExtent l="0" t="0" r="0" b="0"/>
            <wp:wrapSquare wrapText="bothSides"/>
            <wp:docPr id="14" name="Graphic 14" descr="Dir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rection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35" cy="76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C2032A" wp14:editId="6A005F3C">
                <wp:simplePos x="0" y="0"/>
                <wp:positionH relativeFrom="column">
                  <wp:posOffset>286063</wp:posOffset>
                </wp:positionH>
                <wp:positionV relativeFrom="paragraph">
                  <wp:posOffset>684410</wp:posOffset>
                </wp:positionV>
                <wp:extent cx="5486400" cy="467995"/>
                <wp:effectExtent l="0" t="19050" r="38100" b="46355"/>
                <wp:wrapNone/>
                <wp:docPr id="292" name="Arrow: Right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67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49D62" w14:textId="77777777" w:rsidR="00D9029F" w:rsidRPr="00D9029F" w:rsidRDefault="00D9029F" w:rsidP="00D9029F">
                            <w:pPr>
                              <w:jc w:val="center"/>
                              <w:rPr>
                                <w:i/>
                                <w:sz w:val="18"/>
                                <w:lang w:val="en-AU"/>
                              </w:rPr>
                            </w:pPr>
                            <w:r w:rsidRPr="00D9029F">
                              <w:rPr>
                                <w:i/>
                                <w:sz w:val="18"/>
                                <w:lang w:val="en-AU"/>
                              </w:rPr>
                              <w:t xml:space="preserve">Quarterly Operations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C2032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92" o:spid="_x0000_s1030" type="#_x0000_t13" style="position:absolute;margin-left:22.5pt;margin-top:53.9pt;width:6in;height:36.8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" adj="20679" fillcolor="#a4063e [3204]" strokecolor="#51031e [1604]" strokeweight="2pt">
                <v:textbox>
                  <w:txbxContent>
                    <w:p w14:paraId="4AD49D62" w14:textId="77777777" w:rsidR="00D9029F" w:rsidRPr="00D9029F" w:rsidRDefault="00D9029F" w:rsidP="00D9029F">
                      <w:pPr>
                        <w:jc w:val="center"/>
                        <w:rPr>
                          <w:i/>
                          <w:sz w:val="18"/>
                          <w:lang w:val="en-AU"/>
                        </w:rPr>
                      </w:pPr>
                      <w:r w:rsidRPr="00D9029F">
                        <w:rPr>
                          <w:i/>
                          <w:sz w:val="18"/>
                          <w:lang w:val="en-AU"/>
                        </w:rPr>
                        <w:t xml:space="preserve">Quarterly Operations </w:t>
                      </w:r>
                    </w:p>
                  </w:txbxContent>
                </v:textbox>
              </v:shape>
            </w:pict>
          </mc:Fallback>
        </mc:AlternateContent>
      </w:r>
      <w:r w:rsidRPr="00D55E01">
        <w:rPr>
          <w:noProof/>
          <w:color w:val="auto"/>
        </w:rPr>
        <mc:AlternateContent>
          <mc:Choice Requires="wps">
            <w:drawing>
              <wp:anchor distT="91440" distB="91440" distL="114300" distR="114300" simplePos="0" relativeHeight="251686912" behindDoc="0" locked="0" layoutInCell="1" allowOverlap="1" wp14:anchorId="2B52801A" wp14:editId="1709303A">
                <wp:simplePos x="0" y="0"/>
                <wp:positionH relativeFrom="page">
                  <wp:posOffset>4827095</wp:posOffset>
                </wp:positionH>
                <wp:positionV relativeFrom="paragraph">
                  <wp:posOffset>3673258</wp:posOffset>
                </wp:positionV>
                <wp:extent cx="1377950" cy="1403985"/>
                <wp:effectExtent l="0" t="0" r="0" b="0"/>
                <wp:wrapTopAndBottom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AABD6" w14:textId="77777777" w:rsidR="00D9029F" w:rsidRDefault="00D9029F" w:rsidP="00D9029F">
                            <w:pPr>
                              <w:pBdr>
                                <w:top w:val="single" w:sz="24" w:space="8" w:color="A4063E" w:themeColor="accent1"/>
                                <w:bottom w:val="single" w:sz="24" w:space="8" w:color="A4063E" w:themeColor="accent1"/>
                              </w:pBdr>
                              <w:rPr>
                                <w:i/>
                                <w:iCs/>
                                <w:color w:val="A4063E" w:themeColor="accent1"/>
                                <w:sz w:val="24"/>
                              </w:rPr>
                            </w:pPr>
                            <w:r w:rsidRPr="00D9029F">
                              <w:rPr>
                                <w:i/>
                                <w:iCs/>
                                <w:color w:val="A4063E" w:themeColor="accent1"/>
                                <w:sz w:val="20"/>
                                <w:szCs w:val="24"/>
                              </w:rPr>
                              <w:t xml:space="preserve">Local </w:t>
                            </w:r>
                            <w:r w:rsidRPr="00D9029F">
                              <w:rPr>
                                <w:i/>
                                <w:iCs/>
                                <w:color w:val="A4063E" w:themeColor="accent1"/>
                                <w:sz w:val="20"/>
                                <w:szCs w:val="24"/>
                              </w:rPr>
                              <w:t>Demand</w:t>
                            </w:r>
                            <w:r w:rsidRPr="00D9029F">
                              <w:rPr>
                                <w:i/>
                                <w:iCs/>
                                <w:color w:val="A4063E" w:themeColor="accent1"/>
                                <w:sz w:val="20"/>
                                <w:szCs w:val="24"/>
                              </w:rPr>
                              <w:t xml:space="preserve"> – Brisbane, Melbourne and Adelaide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52801A" id="_x0000_s1031" type="#_x0000_t202" style="position:absolute;margin-left:380.1pt;margin-top:289.25pt;width:108.5pt;height:110.55pt;z-index:25168691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" filled="f" stroked="f">
                <v:textbox style="mso-fit-shape-to-text:t">
                  <w:txbxContent>
                    <w:p w14:paraId="5ABAABD6" w14:textId="77777777" w:rsidR="00D9029F" w:rsidRDefault="00D9029F" w:rsidP="00D9029F">
                      <w:pPr>
                        <w:pBdr>
                          <w:top w:val="single" w:sz="24" w:space="8" w:color="A4063E" w:themeColor="accent1"/>
                          <w:bottom w:val="single" w:sz="24" w:space="8" w:color="A4063E" w:themeColor="accent1"/>
                        </w:pBdr>
                        <w:rPr>
                          <w:i/>
                          <w:iCs/>
                          <w:color w:val="A4063E" w:themeColor="accent1"/>
                          <w:sz w:val="24"/>
                        </w:rPr>
                      </w:pPr>
                      <w:r w:rsidRPr="00D9029F">
                        <w:rPr>
                          <w:i/>
                          <w:iCs/>
                          <w:color w:val="A4063E" w:themeColor="accent1"/>
                          <w:sz w:val="20"/>
                          <w:szCs w:val="24"/>
                        </w:rPr>
                        <w:t xml:space="preserve">Local </w:t>
                      </w:r>
                      <w:r w:rsidRPr="00D9029F">
                        <w:rPr>
                          <w:i/>
                          <w:iCs/>
                          <w:color w:val="A4063E" w:themeColor="accent1"/>
                          <w:sz w:val="20"/>
                          <w:szCs w:val="24"/>
                        </w:rPr>
                        <w:t>Demand</w:t>
                      </w:r>
                      <w:r w:rsidRPr="00D9029F">
                        <w:rPr>
                          <w:i/>
                          <w:iCs/>
                          <w:color w:val="A4063E" w:themeColor="accent1"/>
                          <w:sz w:val="20"/>
                          <w:szCs w:val="24"/>
                        </w:rPr>
                        <w:t xml:space="preserve"> – Brisbane, Melbourne and Adelaide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D55E01">
        <w:rPr>
          <w:noProof/>
          <w:color w:val="auto"/>
        </w:rPr>
        <mc:AlternateContent>
          <mc:Choice Requires="wps">
            <w:drawing>
              <wp:anchor distT="91440" distB="91440" distL="114300" distR="114300" simplePos="0" relativeHeight="251679744" behindDoc="0" locked="0" layoutInCell="1" allowOverlap="1" wp14:anchorId="568BDF2F" wp14:editId="4EFDFE2B">
                <wp:simplePos x="0" y="0"/>
                <wp:positionH relativeFrom="page">
                  <wp:posOffset>3657600</wp:posOffset>
                </wp:positionH>
                <wp:positionV relativeFrom="paragraph">
                  <wp:posOffset>3657600</wp:posOffset>
                </wp:positionV>
                <wp:extent cx="962025" cy="1403985"/>
                <wp:effectExtent l="0" t="0" r="0" b="0"/>
                <wp:wrapTopAndBottom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F505A" w14:textId="77777777" w:rsidR="00D55E01" w:rsidRPr="00D9029F" w:rsidRDefault="00D55E01" w:rsidP="00D55E01">
                            <w:pPr>
                              <w:pBdr>
                                <w:top w:val="single" w:sz="24" w:space="8" w:color="A4063E" w:themeColor="accent1"/>
                                <w:bottom w:val="single" w:sz="24" w:space="8" w:color="A4063E" w:themeColor="accent1"/>
                              </w:pBdr>
                              <w:rPr>
                                <w:i/>
                                <w:iCs/>
                                <w:color w:val="A4063E" w:themeColor="accent1"/>
                                <w:sz w:val="20"/>
                              </w:rPr>
                            </w:pPr>
                            <w:r w:rsidRPr="00D9029F">
                              <w:rPr>
                                <w:i/>
                                <w:iCs/>
                                <w:color w:val="A4063E" w:themeColor="accent1"/>
                                <w:sz w:val="20"/>
                                <w:szCs w:val="24"/>
                              </w:rPr>
                              <w:t xml:space="preserve">Local </w:t>
                            </w:r>
                            <w:r w:rsidRPr="00D9029F">
                              <w:rPr>
                                <w:i/>
                                <w:iCs/>
                                <w:color w:val="A4063E" w:themeColor="accent1"/>
                                <w:sz w:val="20"/>
                                <w:szCs w:val="24"/>
                              </w:rPr>
                              <w:t>Storage Facilities – Brisbane, Melbourne and Adelaide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8BDF2F" id="_x0000_s1032" type="#_x0000_t202" style="position:absolute;margin-left:4in;margin-top:4in;width:75.75pt;height:110.55pt;z-index:25167974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" filled="f" stroked="f">
                <v:textbox style="mso-fit-shape-to-text:t">
                  <w:txbxContent>
                    <w:p w14:paraId="581F505A" w14:textId="77777777" w:rsidR="00D55E01" w:rsidRPr="00D9029F" w:rsidRDefault="00D55E01" w:rsidP="00D55E01">
                      <w:pPr>
                        <w:pBdr>
                          <w:top w:val="single" w:sz="24" w:space="8" w:color="A4063E" w:themeColor="accent1"/>
                          <w:bottom w:val="single" w:sz="24" w:space="8" w:color="A4063E" w:themeColor="accent1"/>
                        </w:pBdr>
                        <w:rPr>
                          <w:i/>
                          <w:iCs/>
                          <w:color w:val="A4063E" w:themeColor="accent1"/>
                          <w:sz w:val="20"/>
                        </w:rPr>
                      </w:pPr>
                      <w:r w:rsidRPr="00D9029F">
                        <w:rPr>
                          <w:i/>
                          <w:iCs/>
                          <w:color w:val="A4063E" w:themeColor="accent1"/>
                          <w:sz w:val="20"/>
                          <w:szCs w:val="24"/>
                        </w:rPr>
                        <w:t xml:space="preserve">Local </w:t>
                      </w:r>
                      <w:r w:rsidRPr="00D9029F">
                        <w:rPr>
                          <w:i/>
                          <w:iCs/>
                          <w:color w:val="A4063E" w:themeColor="accent1"/>
                          <w:sz w:val="20"/>
                          <w:szCs w:val="24"/>
                        </w:rPr>
                        <w:t>Storage Facilities – Brisbane, Melbourne and Adelaide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D55E01">
        <w:rPr>
          <w:noProof/>
          <w:color w:val="auto"/>
        </w:rPr>
        <mc:AlternateContent>
          <mc:Choice Requires="wps">
            <w:drawing>
              <wp:anchor distT="91440" distB="91440" distL="114300" distR="114300" simplePos="0" relativeHeight="251668480" behindDoc="0" locked="0" layoutInCell="1" allowOverlap="1" wp14:anchorId="010C8746" wp14:editId="58AE3F20">
                <wp:simplePos x="0" y="0"/>
                <wp:positionH relativeFrom="page">
                  <wp:posOffset>2334260</wp:posOffset>
                </wp:positionH>
                <wp:positionV relativeFrom="paragraph">
                  <wp:posOffset>3632200</wp:posOffset>
                </wp:positionV>
                <wp:extent cx="1240155" cy="1403985"/>
                <wp:effectExtent l="0" t="0" r="0" b="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5D860" w14:textId="77777777" w:rsidR="00D55E01" w:rsidRPr="00D9029F" w:rsidRDefault="00D55E01">
                            <w:pPr>
                              <w:pBdr>
                                <w:top w:val="single" w:sz="24" w:space="8" w:color="A4063E" w:themeColor="accent1"/>
                                <w:bottom w:val="single" w:sz="24" w:space="8" w:color="A4063E" w:themeColor="accent1"/>
                              </w:pBdr>
                              <w:rPr>
                                <w:i/>
                                <w:iCs/>
                                <w:color w:val="A4063E" w:themeColor="accent1"/>
                                <w:sz w:val="20"/>
                              </w:rPr>
                            </w:pPr>
                            <w:r w:rsidRPr="00D9029F">
                              <w:rPr>
                                <w:i/>
                                <w:iCs/>
                                <w:color w:val="A4063E" w:themeColor="accent1"/>
                                <w:sz w:val="20"/>
                                <w:szCs w:val="24"/>
                              </w:rPr>
                              <w:t>Local Factories – Brisbane, Melbourne and Adelaide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0C8746" id="_x0000_s1033" type="#_x0000_t202" style="position:absolute;margin-left:183.8pt;margin-top:286pt;width:97.65pt;height:110.55pt;z-index:25166848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" filled="f" stroked="f">
                <v:textbox style="mso-fit-shape-to-text:t">
                  <w:txbxContent>
                    <w:p w14:paraId="7A65D860" w14:textId="77777777" w:rsidR="00D55E01" w:rsidRPr="00D9029F" w:rsidRDefault="00D55E01">
                      <w:pPr>
                        <w:pBdr>
                          <w:top w:val="single" w:sz="24" w:space="8" w:color="A4063E" w:themeColor="accent1"/>
                          <w:bottom w:val="single" w:sz="24" w:space="8" w:color="A4063E" w:themeColor="accent1"/>
                        </w:pBdr>
                        <w:rPr>
                          <w:i/>
                          <w:iCs/>
                          <w:color w:val="A4063E" w:themeColor="accent1"/>
                          <w:sz w:val="20"/>
                        </w:rPr>
                      </w:pPr>
                      <w:r w:rsidRPr="00D9029F">
                        <w:rPr>
                          <w:i/>
                          <w:iCs/>
                          <w:color w:val="A4063E" w:themeColor="accent1"/>
                          <w:sz w:val="20"/>
                          <w:szCs w:val="24"/>
                        </w:rPr>
                        <w:t>Local Factories – Brisbane, Melbourne and Adelaide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color w:val="auto"/>
        </w:rPr>
        <w:drawing>
          <wp:anchor distT="0" distB="0" distL="114300" distR="114300" simplePos="0" relativeHeight="251684864" behindDoc="0" locked="0" layoutInCell="1" allowOverlap="1" wp14:anchorId="2FB89F65" wp14:editId="58C7B2CB">
            <wp:simplePos x="0" y="0"/>
            <wp:positionH relativeFrom="column">
              <wp:posOffset>4203700</wp:posOffset>
            </wp:positionH>
            <wp:positionV relativeFrom="paragraph">
              <wp:posOffset>2898775</wp:posOffset>
            </wp:positionV>
            <wp:extent cx="758190" cy="758190"/>
            <wp:effectExtent l="0" t="0" r="0" b="0"/>
            <wp:wrapSquare wrapText="bothSides"/>
            <wp:docPr id="29" name="Graphic 29" descr="Shopping 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hoppingCart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</w:rPr>
        <w:drawing>
          <wp:anchor distT="0" distB="0" distL="114300" distR="114300" simplePos="0" relativeHeight="251682816" behindDoc="0" locked="0" layoutInCell="1" allowOverlap="1" wp14:anchorId="0022EC11" wp14:editId="56C7053E">
            <wp:simplePos x="0" y="0"/>
            <wp:positionH relativeFrom="column">
              <wp:posOffset>4203700</wp:posOffset>
            </wp:positionH>
            <wp:positionV relativeFrom="paragraph">
              <wp:posOffset>2058035</wp:posOffset>
            </wp:positionV>
            <wp:extent cx="758190" cy="758190"/>
            <wp:effectExtent l="0" t="0" r="0" b="0"/>
            <wp:wrapSquare wrapText="bothSides"/>
            <wp:docPr id="28" name="Graphic 28" descr="Shopping 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hoppingCart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</w:rPr>
        <w:drawing>
          <wp:anchor distT="0" distB="0" distL="114300" distR="114300" simplePos="0" relativeHeight="251680768" behindDoc="0" locked="0" layoutInCell="1" allowOverlap="1" wp14:anchorId="2C20F6CA" wp14:editId="07A86E64">
            <wp:simplePos x="0" y="0"/>
            <wp:positionH relativeFrom="column">
              <wp:posOffset>4169458</wp:posOffset>
            </wp:positionH>
            <wp:positionV relativeFrom="paragraph">
              <wp:posOffset>1256499</wp:posOffset>
            </wp:positionV>
            <wp:extent cx="758389" cy="758389"/>
            <wp:effectExtent l="0" t="0" r="0" b="0"/>
            <wp:wrapSquare wrapText="bothSides"/>
            <wp:docPr id="27" name="Graphic 27" descr="Shopping 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hoppingCart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89" cy="758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5E01">
        <w:rPr>
          <w:color w:val="auto"/>
        </w:rPr>
        <w:drawing>
          <wp:anchor distT="0" distB="0" distL="114300" distR="114300" simplePos="0" relativeHeight="251672576" behindDoc="0" locked="0" layoutInCell="1" allowOverlap="1" wp14:anchorId="639F9EFC" wp14:editId="7DA30D46">
            <wp:simplePos x="0" y="0"/>
            <wp:positionH relativeFrom="column">
              <wp:posOffset>3176969</wp:posOffset>
            </wp:positionH>
            <wp:positionV relativeFrom="paragraph">
              <wp:posOffset>2947255</wp:posOffset>
            </wp:positionV>
            <wp:extent cx="539299" cy="539299"/>
            <wp:effectExtent l="0" t="0" r="0" b="0"/>
            <wp:wrapSquare wrapText="bothSides"/>
            <wp:docPr id="22" name="Graphic 22" descr="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x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99" cy="539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5E01">
        <w:rPr>
          <w:color w:val="auto"/>
        </w:rPr>
        <w:drawing>
          <wp:anchor distT="0" distB="0" distL="114300" distR="114300" simplePos="0" relativeHeight="251671552" behindDoc="0" locked="0" layoutInCell="1" allowOverlap="1" wp14:anchorId="73412D90" wp14:editId="267DE653">
            <wp:simplePos x="0" y="0"/>
            <wp:positionH relativeFrom="column">
              <wp:posOffset>3177191</wp:posOffset>
            </wp:positionH>
            <wp:positionV relativeFrom="paragraph">
              <wp:posOffset>2091212</wp:posOffset>
            </wp:positionV>
            <wp:extent cx="539299" cy="539299"/>
            <wp:effectExtent l="0" t="0" r="0" b="0"/>
            <wp:wrapSquare wrapText="bothSides"/>
            <wp:docPr id="21" name="Graphic 21" descr="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x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99" cy="539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5E01">
        <w:rPr>
          <w:color w:val="auto"/>
        </w:rPr>
        <w:drawing>
          <wp:anchor distT="0" distB="0" distL="114300" distR="114300" simplePos="0" relativeHeight="251670528" behindDoc="0" locked="0" layoutInCell="1" allowOverlap="1" wp14:anchorId="46F9BF1D" wp14:editId="7625A7E1">
            <wp:simplePos x="0" y="0"/>
            <wp:positionH relativeFrom="column">
              <wp:posOffset>3176905</wp:posOffset>
            </wp:positionH>
            <wp:positionV relativeFrom="paragraph">
              <wp:posOffset>1417320</wp:posOffset>
            </wp:positionV>
            <wp:extent cx="539115" cy="539115"/>
            <wp:effectExtent l="0" t="0" r="0" b="0"/>
            <wp:wrapSquare wrapText="bothSides"/>
            <wp:docPr id="20" name="Graphic 20" descr="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x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</w:rPr>
        <w:drawing>
          <wp:anchor distT="0" distB="0" distL="114300" distR="114300" simplePos="0" relativeHeight="251677696" behindDoc="0" locked="0" layoutInCell="1" allowOverlap="1" wp14:anchorId="1DA6559B" wp14:editId="112EE052">
            <wp:simplePos x="0" y="0"/>
            <wp:positionH relativeFrom="column">
              <wp:posOffset>2037080</wp:posOffset>
            </wp:positionH>
            <wp:positionV relativeFrom="paragraph">
              <wp:posOffset>2772410</wp:posOffset>
            </wp:positionV>
            <wp:extent cx="758190" cy="758190"/>
            <wp:effectExtent l="0" t="0" r="3810" b="0"/>
            <wp:wrapSquare wrapText="bothSides"/>
            <wp:docPr id="24" name="Graphic 24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ome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</w:rPr>
        <w:drawing>
          <wp:anchor distT="0" distB="0" distL="114300" distR="114300" simplePos="0" relativeHeight="251673600" behindDoc="0" locked="0" layoutInCell="1" allowOverlap="1" wp14:anchorId="4E60686E" wp14:editId="6393181B">
            <wp:simplePos x="0" y="0"/>
            <wp:positionH relativeFrom="column">
              <wp:posOffset>2037604</wp:posOffset>
            </wp:positionH>
            <wp:positionV relativeFrom="paragraph">
              <wp:posOffset>1221990</wp:posOffset>
            </wp:positionV>
            <wp:extent cx="758389" cy="758389"/>
            <wp:effectExtent l="0" t="0" r="3810" b="0"/>
            <wp:wrapSquare wrapText="bothSides"/>
            <wp:docPr id="19" name="Graphic 19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ome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89" cy="758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B8AC7" w14:textId="77777777" w:rsidR="00D9029F" w:rsidRDefault="00D9029F" w:rsidP="00D9029F">
      <w:pPr>
        <w:rPr>
          <w:color w:val="A4063E" w:themeColor="accent1"/>
        </w:rPr>
      </w:pPr>
      <w:r w:rsidRPr="00D9029F">
        <w:rPr>
          <w:color w:val="A4063E" w:themeColor="accent1"/>
        </w:rPr>
        <w:t>Figure 1</w:t>
      </w:r>
    </w:p>
    <w:p w14:paraId="10F7CBF6" w14:textId="77777777" w:rsidR="00D9029F" w:rsidRPr="00D9029F" w:rsidRDefault="00D9029F" w:rsidP="00D9029F"/>
    <w:p w14:paraId="0D5863C7" w14:textId="77777777" w:rsidR="00D9029F" w:rsidRPr="00D9029F" w:rsidRDefault="00D9029F" w:rsidP="00D9029F"/>
    <w:p w14:paraId="12F880BE" w14:textId="77777777" w:rsidR="00D9029F" w:rsidRPr="00D9029F" w:rsidRDefault="00D9029F" w:rsidP="00D9029F"/>
    <w:p w14:paraId="626FBC62" w14:textId="77777777" w:rsidR="00D9029F" w:rsidRPr="00D9029F" w:rsidRDefault="00D9029F" w:rsidP="00D9029F"/>
    <w:p w14:paraId="739AE0C0" w14:textId="77777777" w:rsidR="00D9029F" w:rsidRPr="00D9029F" w:rsidRDefault="009D49E9" w:rsidP="00D9029F"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09CFA" wp14:editId="2162DC25">
                <wp:simplePos x="0" y="0"/>
                <wp:positionH relativeFrom="column">
                  <wp:posOffset>1115093</wp:posOffset>
                </wp:positionH>
                <wp:positionV relativeFrom="paragraph">
                  <wp:posOffset>172942</wp:posOffset>
                </wp:positionV>
                <wp:extent cx="923991" cy="955963"/>
                <wp:effectExtent l="0" t="76200" r="0" b="3492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91" cy="955963"/>
                        </a:xfrm>
                        <a:prstGeom prst="bentConnector3">
                          <a:avLst>
                            <a:gd name="adj1" fmla="val 50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BBB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87.8pt;margin-top:13.6pt;width:72.75pt;height:75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" adj="10944" strokecolor="#9b053a [3044]">
                <v:stroke endarrow="block"/>
              </v:shape>
            </w:pict>
          </mc:Fallback>
        </mc:AlternateContent>
      </w:r>
    </w:p>
    <w:p w14:paraId="17AD2E32" w14:textId="77777777" w:rsidR="00D9029F" w:rsidRPr="00D9029F" w:rsidRDefault="00D9029F" w:rsidP="00D9029F"/>
    <w:p w14:paraId="69D20529" w14:textId="77777777" w:rsidR="00D9029F" w:rsidRPr="00D9029F" w:rsidRDefault="009D49E9" w:rsidP="00D9029F">
      <w:r>
        <w:rPr>
          <w:noProof/>
          <w:color w:val="auto"/>
        </w:rPr>
        <w:drawing>
          <wp:anchor distT="0" distB="0" distL="114300" distR="114300" simplePos="0" relativeHeight="251675648" behindDoc="0" locked="0" layoutInCell="1" allowOverlap="1" wp14:anchorId="1BC96E7D" wp14:editId="19A0735A">
            <wp:simplePos x="0" y="0"/>
            <wp:positionH relativeFrom="column">
              <wp:posOffset>2039290</wp:posOffset>
            </wp:positionH>
            <wp:positionV relativeFrom="paragraph">
              <wp:posOffset>205994</wp:posOffset>
            </wp:positionV>
            <wp:extent cx="758389" cy="758389"/>
            <wp:effectExtent l="0" t="0" r="3810" b="0"/>
            <wp:wrapSquare wrapText="bothSides"/>
            <wp:docPr id="23" name="Graphic 23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ome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89" cy="758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CDD4C" w14:textId="77777777" w:rsidR="00D9029F" w:rsidRPr="00D9029F" w:rsidRDefault="00D9029F" w:rsidP="00D9029F"/>
    <w:p w14:paraId="23627990" w14:textId="77777777" w:rsidR="00D9029F" w:rsidRPr="00D9029F" w:rsidRDefault="009D49E9" w:rsidP="00D9029F"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49F6EA" wp14:editId="6F9259C7">
                <wp:simplePos x="0" y="0"/>
                <wp:positionH relativeFrom="column">
                  <wp:posOffset>1150720</wp:posOffset>
                </wp:positionH>
                <wp:positionV relativeFrom="paragraph">
                  <wp:posOffset>203076</wp:posOffset>
                </wp:positionV>
                <wp:extent cx="849086" cy="718457"/>
                <wp:effectExtent l="0" t="0" r="65405" b="100965"/>
                <wp:wrapNone/>
                <wp:docPr id="288" name="Connector: Elbow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086" cy="718457"/>
                        </a:xfrm>
                        <a:prstGeom prst="bentConnector3">
                          <a:avLst>
                            <a:gd name="adj1" fmla="val 508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00349" id="Connector: Elbow 288" o:spid="_x0000_s1026" type="#_x0000_t34" style="position:absolute;margin-left:90.6pt;margin-top:16pt;width:66.85pt;height:56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" adj="10982" strokecolor="#9b053a [3044]">
                <v:stroke endarrow="block"/>
              </v:shape>
            </w:pict>
          </mc:Fallback>
        </mc:AlternateContent>
      </w:r>
    </w:p>
    <w:p w14:paraId="13DE51B2" w14:textId="77777777" w:rsidR="00D9029F" w:rsidRDefault="00D9029F" w:rsidP="00D9029F">
      <w:pPr>
        <w:pStyle w:val="Heading2"/>
      </w:pPr>
      <w:r w:rsidRPr="00D9029F">
        <w:lastRenderedPageBreak/>
        <w:t>Metho</w:t>
      </w:r>
      <w:r>
        <w:t xml:space="preserve">dology </w:t>
      </w:r>
    </w:p>
    <w:p w14:paraId="52F0DEF9" w14:textId="77777777" w:rsidR="00D9029F" w:rsidRPr="009D49E9" w:rsidRDefault="00D9029F" w:rsidP="009D49E9">
      <w:pPr>
        <w:rPr>
          <w:color w:val="auto"/>
        </w:rPr>
      </w:pPr>
    </w:p>
    <w:p w14:paraId="7DA6D0F8" w14:textId="77777777" w:rsidR="00ED046E" w:rsidRDefault="00ED046E" w:rsidP="00ED046E">
      <w:pPr>
        <w:pStyle w:val="Chapter"/>
      </w:pPr>
      <w:r>
        <w:t xml:space="preserve">Step 1: Model Operations </w:t>
      </w:r>
    </w:p>
    <w:p w14:paraId="03ABA41F" w14:textId="77777777" w:rsidR="001004BC" w:rsidRDefault="001004BC" w:rsidP="001004BC">
      <w:pPr>
        <w:rPr>
          <w:color w:val="auto"/>
        </w:rPr>
      </w:pPr>
      <w:r>
        <w:rPr>
          <w:color w:val="auto"/>
        </w:rPr>
        <w:t>There are two varieties of cost for Pure Fresh with respect to their delivery</w:t>
      </w:r>
      <w:r w:rsidR="00862978">
        <w:rPr>
          <w:color w:val="auto"/>
        </w:rPr>
        <w:t xml:space="preserve"> operations. </w:t>
      </w:r>
      <w:r>
        <w:rPr>
          <w:color w:val="auto"/>
        </w:rPr>
        <w:t xml:space="preserve">Specifically, the cost to deliver each barrel to meet the demand of a customer, and secondly, to store barrels while that demand is not there. </w:t>
      </w:r>
    </w:p>
    <w:p w14:paraId="6AC3EDA2" w14:textId="77777777" w:rsidR="001004BC" w:rsidRDefault="001004BC" w:rsidP="001004BC">
      <w:pPr>
        <w:rPr>
          <w:color w:val="auto"/>
        </w:rPr>
      </w:pPr>
      <w:r>
        <w:rPr>
          <w:color w:val="auto"/>
        </w:rPr>
        <w:t>The objective of the model, simply, is to reduce t</w:t>
      </w:r>
      <w:r w:rsidR="00862978">
        <w:rPr>
          <w:color w:val="auto"/>
        </w:rPr>
        <w:t xml:space="preserve">he costs of the operation which, in </w:t>
      </w:r>
      <w:r>
        <w:rPr>
          <w:color w:val="auto"/>
        </w:rPr>
        <w:t>effect</w:t>
      </w:r>
      <w:r w:rsidR="00862978">
        <w:rPr>
          <w:color w:val="auto"/>
        </w:rPr>
        <w:t>,</w:t>
      </w:r>
      <w:r>
        <w:rPr>
          <w:color w:val="auto"/>
        </w:rPr>
        <w:t xml:space="preserve"> will seek to </w:t>
      </w:r>
      <w:proofErr w:type="spellStart"/>
      <w:r>
        <w:rPr>
          <w:color w:val="auto"/>
        </w:rPr>
        <w:t>minimise</w:t>
      </w:r>
      <w:proofErr w:type="spellEnd"/>
      <w:r>
        <w:rPr>
          <w:color w:val="auto"/>
        </w:rPr>
        <w:t xml:space="preserve"> each of these components. </w:t>
      </w:r>
    </w:p>
    <w:p w14:paraId="79805EC7" w14:textId="77777777" w:rsidR="001004BC" w:rsidRPr="001004BC" w:rsidRDefault="001004BC" w:rsidP="001004BC">
      <w:pPr>
        <w:rPr>
          <w:color w:val="auto"/>
        </w:rPr>
      </w:pPr>
    </w:p>
    <w:p w14:paraId="4CC0ECF5" w14:textId="77777777" w:rsidR="00ED046E" w:rsidRDefault="00ED046E" w:rsidP="00ED046E">
      <w:pPr>
        <w:pStyle w:val="Chapter"/>
      </w:pPr>
      <w:r>
        <w:t xml:space="preserve">Step 2: Collaborate with client to refine constraints </w:t>
      </w:r>
    </w:p>
    <w:p w14:paraId="204F45CD" w14:textId="77777777" w:rsidR="00ED046E" w:rsidRPr="00ED046E" w:rsidRDefault="00ED046E" w:rsidP="00ED046E">
      <w:pPr>
        <w:rPr>
          <w:color w:val="auto"/>
        </w:rPr>
      </w:pPr>
      <w:r w:rsidRPr="00ED046E">
        <w:rPr>
          <w:color w:val="auto"/>
        </w:rPr>
        <w:t>Throug</w:t>
      </w:r>
      <w:r>
        <w:rPr>
          <w:color w:val="auto"/>
        </w:rPr>
        <w:t>hout the term of this consultancy, the model was refined in response</w:t>
      </w:r>
      <w:r w:rsidR="007C6DB7">
        <w:rPr>
          <w:color w:val="auto"/>
        </w:rPr>
        <w:t xml:space="preserve"> to further communications from the client. </w:t>
      </w:r>
    </w:p>
    <w:p w14:paraId="1C35984D" w14:textId="77777777" w:rsidR="00ED046E" w:rsidRDefault="00ED046E" w:rsidP="009D49E9">
      <w:pPr>
        <w:rPr>
          <w:color w:val="auto"/>
        </w:rPr>
      </w:pPr>
    </w:p>
    <w:p w14:paraId="4F2078BF" w14:textId="77777777" w:rsidR="00402B23" w:rsidRDefault="00402B23" w:rsidP="009D49E9">
      <w:pPr>
        <w:rPr>
          <w:color w:val="auto"/>
        </w:rPr>
      </w:pPr>
      <w:r>
        <w:rPr>
          <w:color w:val="auto"/>
        </w:rPr>
        <w:t xml:space="preserve">The initial model, Scenario 1, was subject to the following constraints: </w:t>
      </w:r>
    </w:p>
    <w:p w14:paraId="2BC508C3" w14:textId="77777777" w:rsidR="00682892" w:rsidRDefault="00682892" w:rsidP="009D49E9">
      <w:pPr>
        <w:rPr>
          <w:i/>
          <w:color w:val="auto"/>
        </w:rPr>
      </w:pPr>
    </w:p>
    <w:p w14:paraId="40EDDE5B" w14:textId="77777777" w:rsidR="00C82961" w:rsidRPr="00682892" w:rsidRDefault="00682892" w:rsidP="009D49E9">
      <w:pPr>
        <w:rPr>
          <w:i/>
          <w:color w:val="1D7D74" w:themeColor="accent3"/>
        </w:rPr>
      </w:pPr>
      <w:r w:rsidRPr="00682892">
        <w:rPr>
          <w:i/>
          <w:color w:val="1D7D74" w:themeColor="accent3"/>
        </w:rPr>
        <w:t xml:space="preserve">Table 1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823"/>
        <w:gridCol w:w="5811"/>
      </w:tblGrid>
      <w:tr w:rsidR="00682892" w14:paraId="6D66A45A" w14:textId="77777777" w:rsidTr="00682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07827C6" w14:textId="77777777" w:rsidR="00682892" w:rsidRPr="00C82961" w:rsidRDefault="00682892" w:rsidP="00C82961">
            <w:pPr>
              <w:jc w:val="center"/>
            </w:pPr>
            <w:r w:rsidRPr="00C82961">
              <w:t>Type of Constraint</w:t>
            </w:r>
          </w:p>
        </w:tc>
        <w:tc>
          <w:tcPr>
            <w:tcW w:w="5811" w:type="dxa"/>
          </w:tcPr>
          <w:p w14:paraId="1C9A7AD3" w14:textId="77777777" w:rsidR="00682892" w:rsidRPr="00C82961" w:rsidRDefault="00682892" w:rsidP="00C829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2961">
              <w:t>Constraint</w:t>
            </w:r>
          </w:p>
        </w:tc>
      </w:tr>
      <w:tr w:rsidR="00682892" w14:paraId="0CEE87B9" w14:textId="77777777" w:rsidTr="00682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5BC02C7" w14:textId="77777777" w:rsidR="00682892" w:rsidRDefault="00682892" w:rsidP="009D49E9">
            <w:pPr>
              <w:rPr>
                <w:color w:val="auto"/>
              </w:rPr>
            </w:pPr>
            <w:r>
              <w:rPr>
                <w:color w:val="auto"/>
              </w:rPr>
              <w:t>Initial barrels of FCOJ in storage</w:t>
            </w:r>
          </w:p>
        </w:tc>
        <w:tc>
          <w:tcPr>
            <w:tcW w:w="5811" w:type="dxa"/>
          </w:tcPr>
          <w:p w14:paraId="68C341B7" w14:textId="77777777" w:rsidR="00682892" w:rsidRDefault="00682892" w:rsidP="009D4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Brisbane has 3200; </w:t>
            </w:r>
          </w:p>
          <w:p w14:paraId="25BCF6E1" w14:textId="77777777" w:rsidR="00682892" w:rsidRDefault="00682892" w:rsidP="009D4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Melbourne had 4000 and; </w:t>
            </w:r>
          </w:p>
          <w:p w14:paraId="5D57D0B5" w14:textId="77777777" w:rsidR="00682892" w:rsidRDefault="00682892" w:rsidP="009D4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Adelaide has 3800 barrels. </w:t>
            </w:r>
          </w:p>
        </w:tc>
      </w:tr>
      <w:tr w:rsidR="00682892" w14:paraId="2828D680" w14:textId="77777777" w:rsidTr="00682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5D98120" w14:textId="77777777" w:rsidR="00682892" w:rsidRDefault="00682892" w:rsidP="009D49E9">
            <w:pPr>
              <w:rPr>
                <w:color w:val="auto"/>
              </w:rPr>
            </w:pPr>
            <w:r>
              <w:rPr>
                <w:color w:val="auto"/>
              </w:rPr>
              <w:t xml:space="preserve">Import Ship </w:t>
            </w:r>
          </w:p>
        </w:tc>
        <w:tc>
          <w:tcPr>
            <w:tcW w:w="5811" w:type="dxa"/>
          </w:tcPr>
          <w:p w14:paraId="743B75F3" w14:textId="77777777" w:rsidR="00682892" w:rsidRDefault="00682892" w:rsidP="009D4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Has capacity of 10000 barrels </w:t>
            </w:r>
          </w:p>
        </w:tc>
      </w:tr>
      <w:tr w:rsidR="00682892" w14:paraId="58BBCC00" w14:textId="77777777" w:rsidTr="00682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1B9C3A4" w14:textId="77777777" w:rsidR="00682892" w:rsidRDefault="00682892" w:rsidP="009D49E9">
            <w:pPr>
              <w:rPr>
                <w:color w:val="auto"/>
              </w:rPr>
            </w:pPr>
            <w:r>
              <w:rPr>
                <w:color w:val="auto"/>
              </w:rPr>
              <w:t>Non-negativity</w:t>
            </w:r>
          </w:p>
        </w:tc>
        <w:tc>
          <w:tcPr>
            <w:tcW w:w="5811" w:type="dxa"/>
          </w:tcPr>
          <w:p w14:paraId="0E934DF0" w14:textId="77777777" w:rsidR="00682892" w:rsidRDefault="00682892" w:rsidP="009D4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There cannot be negative demand (i.e. customers cannot sell juice back to Pure Fresh). </w:t>
            </w:r>
          </w:p>
          <w:p w14:paraId="44219E1E" w14:textId="77777777" w:rsidR="00682892" w:rsidRDefault="00682892" w:rsidP="009D4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There cannot be negative storage</w:t>
            </w:r>
          </w:p>
        </w:tc>
      </w:tr>
    </w:tbl>
    <w:p w14:paraId="378DF371" w14:textId="77777777" w:rsidR="00C82961" w:rsidRDefault="00C82961" w:rsidP="009D49E9">
      <w:pPr>
        <w:rPr>
          <w:color w:val="auto"/>
        </w:rPr>
      </w:pPr>
    </w:p>
    <w:p w14:paraId="5BC10EEA" w14:textId="77777777" w:rsidR="005A1301" w:rsidRDefault="00682892" w:rsidP="009D49E9">
      <w:pPr>
        <w:rPr>
          <w:color w:val="auto"/>
        </w:rPr>
      </w:pPr>
      <w:r>
        <w:rPr>
          <w:color w:val="auto"/>
        </w:rPr>
        <w:t xml:space="preserve">Furthermore, the model was constructed with 100% efficiency. </w:t>
      </w:r>
      <w:proofErr w:type="gramStart"/>
      <w:r>
        <w:rPr>
          <w:color w:val="auto"/>
        </w:rPr>
        <w:t>At the conclusion of</w:t>
      </w:r>
      <w:proofErr w:type="gramEnd"/>
      <w:r>
        <w:rPr>
          <w:color w:val="auto"/>
        </w:rPr>
        <w:t xml:space="preserve"> each quarter, the number of barrels in storage </w:t>
      </w:r>
      <w:r w:rsidR="00862978">
        <w:rPr>
          <w:color w:val="auto"/>
        </w:rPr>
        <w:t>was</w:t>
      </w:r>
      <w:r>
        <w:rPr>
          <w:color w:val="auto"/>
        </w:rPr>
        <w:t xml:space="preserve"> equal to the</w:t>
      </w:r>
      <w:r w:rsidR="00862978">
        <w:rPr>
          <w:color w:val="auto"/>
        </w:rPr>
        <w:t xml:space="preserve"> sum of the</w:t>
      </w:r>
      <w:r>
        <w:rPr>
          <w:color w:val="auto"/>
        </w:rPr>
        <w:t xml:space="preserve"> initial number of barrels</w:t>
      </w:r>
      <w:r w:rsidR="00862978">
        <w:rPr>
          <w:color w:val="auto"/>
        </w:rPr>
        <w:t xml:space="preserve"> there and those added,</w:t>
      </w:r>
      <w:r>
        <w:rPr>
          <w:color w:val="auto"/>
        </w:rPr>
        <w:t xml:space="preserve"> minus those lost due to </w:t>
      </w:r>
      <w:r w:rsidR="00862978">
        <w:rPr>
          <w:color w:val="auto"/>
        </w:rPr>
        <w:t>sale</w:t>
      </w:r>
      <w:r>
        <w:rPr>
          <w:color w:val="auto"/>
        </w:rPr>
        <w:t xml:space="preserve">. There </w:t>
      </w:r>
      <w:r w:rsidR="00862978">
        <w:rPr>
          <w:color w:val="auto"/>
        </w:rPr>
        <w:t>was no</w:t>
      </w:r>
      <w:r>
        <w:rPr>
          <w:color w:val="auto"/>
        </w:rPr>
        <w:t xml:space="preserve"> accounting for waste. Similarly, modelling over individual quarters may ignore the reality of the operations whereby shipments may not arrive on the 1</w:t>
      </w:r>
      <w:r w:rsidRPr="00682892">
        <w:rPr>
          <w:color w:val="auto"/>
          <w:vertAlign w:val="superscript"/>
        </w:rPr>
        <w:t>st</w:t>
      </w:r>
      <w:r>
        <w:rPr>
          <w:color w:val="auto"/>
        </w:rPr>
        <w:t xml:space="preserve"> of every quarter</w:t>
      </w:r>
      <w:r w:rsidR="001004BC">
        <w:rPr>
          <w:color w:val="auto"/>
        </w:rPr>
        <w:t>, or where storage for 1 day into the following quarter may not cost the same as storage for 50 days into the following quarter,</w:t>
      </w:r>
      <w:r>
        <w:rPr>
          <w:color w:val="auto"/>
        </w:rPr>
        <w:t xml:space="preserve"> for example.  </w:t>
      </w:r>
    </w:p>
    <w:p w14:paraId="1866112F" w14:textId="77777777" w:rsidR="00682892" w:rsidRDefault="00682892" w:rsidP="009D49E9">
      <w:pPr>
        <w:rPr>
          <w:color w:val="auto"/>
        </w:rPr>
      </w:pPr>
    </w:p>
    <w:p w14:paraId="1EADFA50" w14:textId="77777777" w:rsidR="00682892" w:rsidRDefault="00682892" w:rsidP="009D49E9">
      <w:pPr>
        <w:rPr>
          <w:color w:val="auto"/>
        </w:rPr>
      </w:pPr>
      <w:r>
        <w:rPr>
          <w:color w:val="auto"/>
        </w:rPr>
        <w:t xml:space="preserve">Upon further communication with the client, </w:t>
      </w:r>
      <w:r w:rsidR="001004BC">
        <w:rPr>
          <w:color w:val="auto"/>
        </w:rPr>
        <w:t xml:space="preserve">the following constraint was added in Scenario 2: </w:t>
      </w:r>
    </w:p>
    <w:p w14:paraId="1368986C" w14:textId="77777777" w:rsidR="001004BC" w:rsidRDefault="001004BC" w:rsidP="009D49E9">
      <w:pPr>
        <w:rPr>
          <w:color w:val="auto"/>
        </w:rPr>
      </w:pPr>
    </w:p>
    <w:p w14:paraId="2EAC140B" w14:textId="77777777" w:rsidR="001004BC" w:rsidRDefault="001004BC" w:rsidP="009D49E9">
      <w:pPr>
        <w:rPr>
          <w:color w:val="auto"/>
        </w:rPr>
      </w:pPr>
    </w:p>
    <w:p w14:paraId="1A89B54D" w14:textId="77777777" w:rsidR="001004BC" w:rsidRDefault="001004BC" w:rsidP="009D49E9">
      <w:pPr>
        <w:rPr>
          <w:i/>
          <w:color w:val="1D7D74" w:themeColor="accent3"/>
        </w:rPr>
      </w:pPr>
      <w:r w:rsidRPr="001004BC">
        <w:rPr>
          <w:i/>
          <w:color w:val="1D7D74" w:themeColor="accent3"/>
        </w:rPr>
        <w:lastRenderedPageBreak/>
        <w:t xml:space="preserve">Table 2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823"/>
        <w:gridCol w:w="5811"/>
      </w:tblGrid>
      <w:tr w:rsidR="001004BC" w14:paraId="6D6A7771" w14:textId="77777777" w:rsidTr="00100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FFD1381" w14:textId="77777777" w:rsidR="001004BC" w:rsidRPr="001004BC" w:rsidRDefault="001004BC" w:rsidP="001004BC">
            <w:pPr>
              <w:jc w:val="center"/>
              <w:rPr>
                <w:color w:val="1D7D74" w:themeColor="accent3"/>
              </w:rPr>
            </w:pPr>
            <w:r w:rsidRPr="001004BC">
              <w:t>Type of Constraint</w:t>
            </w:r>
          </w:p>
        </w:tc>
        <w:tc>
          <w:tcPr>
            <w:tcW w:w="5811" w:type="dxa"/>
          </w:tcPr>
          <w:p w14:paraId="1AE20F1C" w14:textId="77777777" w:rsidR="001004BC" w:rsidRPr="001004BC" w:rsidRDefault="001004BC" w:rsidP="00100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Constraint </w:t>
            </w:r>
          </w:p>
        </w:tc>
      </w:tr>
      <w:tr w:rsidR="001004BC" w14:paraId="32DC4A0D" w14:textId="77777777" w:rsidTr="00100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87514D3" w14:textId="77777777" w:rsidR="001004BC" w:rsidRPr="001004BC" w:rsidRDefault="008C33FD" w:rsidP="009D49E9">
            <w:pPr>
              <w:rPr>
                <w:color w:val="1D7D74" w:themeColor="accent3"/>
              </w:rPr>
            </w:pPr>
            <w:r w:rsidRPr="008C33FD">
              <w:rPr>
                <w:color w:val="auto"/>
              </w:rPr>
              <w:t xml:space="preserve">Must finish forecast period with a specific number of barrels </w:t>
            </w:r>
          </w:p>
        </w:tc>
        <w:tc>
          <w:tcPr>
            <w:tcW w:w="5811" w:type="dxa"/>
          </w:tcPr>
          <w:p w14:paraId="2EACB659" w14:textId="77777777" w:rsidR="001004BC" w:rsidRPr="008C33FD" w:rsidRDefault="008C33FD" w:rsidP="009D4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C33FD">
              <w:rPr>
                <w:color w:val="auto"/>
              </w:rPr>
              <w:t xml:space="preserve">Each port must conclude with 3000 barrels in storage. </w:t>
            </w:r>
          </w:p>
        </w:tc>
      </w:tr>
    </w:tbl>
    <w:p w14:paraId="4811A6C5" w14:textId="77777777" w:rsidR="001004BC" w:rsidRPr="001004BC" w:rsidRDefault="001004BC" w:rsidP="009D49E9">
      <w:pPr>
        <w:rPr>
          <w:i/>
          <w:color w:val="1D7D74" w:themeColor="accent3"/>
        </w:rPr>
      </w:pPr>
    </w:p>
    <w:p w14:paraId="6837A96F" w14:textId="77777777" w:rsidR="00402B23" w:rsidRDefault="008C33FD" w:rsidP="009D49E9">
      <w:pPr>
        <w:rPr>
          <w:color w:val="auto"/>
        </w:rPr>
      </w:pPr>
      <w:r>
        <w:rPr>
          <w:color w:val="auto"/>
        </w:rPr>
        <w:t xml:space="preserve">The final refinement of scope has been defined as Scenario 3. Here, Pure Fresh detailed the maximum storage capacity of their facilities. The following constraint then occurred: </w:t>
      </w:r>
    </w:p>
    <w:p w14:paraId="3A6BE74F" w14:textId="77777777" w:rsidR="008C33FD" w:rsidRDefault="008C33FD" w:rsidP="009D49E9">
      <w:pPr>
        <w:rPr>
          <w:color w:val="auto"/>
        </w:rPr>
      </w:pPr>
    </w:p>
    <w:p w14:paraId="58958F53" w14:textId="77777777" w:rsidR="008C33FD" w:rsidRPr="008C33FD" w:rsidRDefault="008C33FD" w:rsidP="009D49E9">
      <w:pPr>
        <w:rPr>
          <w:i/>
          <w:color w:val="1D7D74" w:themeColor="accent3"/>
        </w:rPr>
      </w:pPr>
      <w:r w:rsidRPr="008C33FD">
        <w:rPr>
          <w:i/>
          <w:color w:val="1D7D74" w:themeColor="accent3"/>
        </w:rPr>
        <w:t>Table 3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823"/>
        <w:gridCol w:w="5811"/>
      </w:tblGrid>
      <w:tr w:rsidR="008C33FD" w14:paraId="03C40466" w14:textId="77777777" w:rsidTr="00017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CA843E2" w14:textId="77777777" w:rsidR="008C33FD" w:rsidRPr="001004BC" w:rsidRDefault="008C33FD" w:rsidP="00017306">
            <w:pPr>
              <w:jc w:val="center"/>
              <w:rPr>
                <w:color w:val="1D7D74" w:themeColor="accent3"/>
              </w:rPr>
            </w:pPr>
            <w:r w:rsidRPr="001004BC">
              <w:t>Type of Constraint</w:t>
            </w:r>
          </w:p>
        </w:tc>
        <w:tc>
          <w:tcPr>
            <w:tcW w:w="5811" w:type="dxa"/>
          </w:tcPr>
          <w:p w14:paraId="5E41220C" w14:textId="77777777" w:rsidR="008C33FD" w:rsidRPr="001004BC" w:rsidRDefault="008C33FD" w:rsidP="000173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Constraint </w:t>
            </w:r>
          </w:p>
        </w:tc>
      </w:tr>
      <w:tr w:rsidR="008C33FD" w:rsidRPr="008C33FD" w14:paraId="752985DF" w14:textId="77777777" w:rsidTr="0001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1E96EF6" w14:textId="77777777" w:rsidR="008C33FD" w:rsidRPr="008C33FD" w:rsidRDefault="008C33FD" w:rsidP="00017306">
            <w:pPr>
              <w:rPr>
                <w:color w:val="auto"/>
              </w:rPr>
            </w:pPr>
            <w:r w:rsidRPr="008C33FD">
              <w:rPr>
                <w:color w:val="auto"/>
              </w:rPr>
              <w:t>Maximum Storage Capacity of facilities</w:t>
            </w:r>
          </w:p>
        </w:tc>
        <w:tc>
          <w:tcPr>
            <w:tcW w:w="5811" w:type="dxa"/>
          </w:tcPr>
          <w:p w14:paraId="435285CB" w14:textId="77777777" w:rsidR="008C33FD" w:rsidRDefault="008C33FD" w:rsidP="00017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storage facilities are capped to the following </w:t>
            </w:r>
            <w:proofErr w:type="gramStart"/>
            <w:r>
              <w:rPr>
                <w:color w:val="auto"/>
              </w:rPr>
              <w:t>amount</w:t>
            </w:r>
            <w:proofErr w:type="gramEnd"/>
            <w:r>
              <w:rPr>
                <w:color w:val="auto"/>
              </w:rPr>
              <w:t xml:space="preserve"> of barrels of concentrate: </w:t>
            </w:r>
          </w:p>
          <w:p w14:paraId="4FE39FF3" w14:textId="77777777" w:rsidR="008C33FD" w:rsidRDefault="00862978" w:rsidP="00017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Brisbane – 3900</w:t>
            </w:r>
          </w:p>
          <w:p w14:paraId="6A7C19FF" w14:textId="77777777" w:rsidR="00862978" w:rsidRDefault="00862978" w:rsidP="00017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Melbourne – 5500</w:t>
            </w:r>
          </w:p>
          <w:p w14:paraId="35FE3AFB" w14:textId="77777777" w:rsidR="00862978" w:rsidRPr="008C33FD" w:rsidRDefault="00862978" w:rsidP="00017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Adelaide - 6700</w:t>
            </w:r>
          </w:p>
        </w:tc>
      </w:tr>
    </w:tbl>
    <w:p w14:paraId="5501C248" w14:textId="77777777" w:rsidR="008C33FD" w:rsidRDefault="008C33FD" w:rsidP="009D49E9">
      <w:pPr>
        <w:rPr>
          <w:color w:val="auto"/>
        </w:rPr>
      </w:pPr>
    </w:p>
    <w:p w14:paraId="3F87312D" w14:textId="77777777" w:rsidR="008C33FD" w:rsidRDefault="008C33FD" w:rsidP="009D49E9">
      <w:pPr>
        <w:rPr>
          <w:color w:val="auto"/>
        </w:rPr>
      </w:pPr>
    </w:p>
    <w:p w14:paraId="40767034" w14:textId="77777777" w:rsidR="009D49E9" w:rsidRDefault="009D49E9" w:rsidP="009D49E9">
      <w:pPr>
        <w:pStyle w:val="Heading2"/>
      </w:pPr>
      <w:r>
        <w:t xml:space="preserve">Results </w:t>
      </w:r>
    </w:p>
    <w:p w14:paraId="1ABB411A" w14:textId="77777777" w:rsidR="009D49E9" w:rsidRDefault="009D49E9" w:rsidP="009D49E9">
      <w:pPr>
        <w:rPr>
          <w:color w:val="auto"/>
        </w:rPr>
      </w:pPr>
    </w:p>
    <w:p w14:paraId="1CBD3D7E" w14:textId="77777777" w:rsidR="00AF5E7C" w:rsidRDefault="009D49E9" w:rsidP="009D49E9">
      <w:pPr>
        <w:rPr>
          <w:color w:val="auto"/>
        </w:rPr>
      </w:pPr>
      <w:r w:rsidRPr="009D49E9">
        <w:rPr>
          <w:color w:val="auto"/>
        </w:rPr>
        <w:t xml:space="preserve">The </w:t>
      </w:r>
      <w:r>
        <w:rPr>
          <w:color w:val="auto"/>
        </w:rPr>
        <w:t xml:space="preserve">model met the needs of the Client. It </w:t>
      </w:r>
      <w:proofErr w:type="gramStart"/>
      <w:r>
        <w:rPr>
          <w:color w:val="auto"/>
        </w:rPr>
        <w:t>was able to</w:t>
      </w:r>
      <w:proofErr w:type="gramEnd"/>
      <w:r>
        <w:rPr>
          <w:color w:val="auto"/>
        </w:rPr>
        <w:t xml:space="preserve"> provide the optimal cost of delivery over the forecasted eight quarters, </w:t>
      </w:r>
      <w:r w:rsidR="00AF5E7C">
        <w:rPr>
          <w:color w:val="auto"/>
        </w:rPr>
        <w:t xml:space="preserve">in each scenario. </w:t>
      </w:r>
    </w:p>
    <w:p w14:paraId="22ECC359" w14:textId="77777777" w:rsidR="00AF5E7C" w:rsidRDefault="00AF5E7C" w:rsidP="009D49E9">
      <w:pPr>
        <w:rPr>
          <w:color w:val="auto"/>
        </w:rPr>
      </w:pPr>
    </w:p>
    <w:p w14:paraId="700EE620" w14:textId="77777777" w:rsidR="00AF5E7C" w:rsidRDefault="00AF5E7C" w:rsidP="009D49E9">
      <w:pPr>
        <w:rPr>
          <w:color w:val="auto"/>
        </w:rPr>
      </w:pPr>
      <w:r>
        <w:rPr>
          <w:color w:val="auto"/>
        </w:rPr>
        <w:t xml:space="preserve">In Scenario 1, the optimal cost of delivery over the period is </w:t>
      </w:r>
      <w:r w:rsidRPr="00AF5E7C">
        <w:rPr>
          <w:color w:val="auto"/>
        </w:rPr>
        <w:t>$43704050</w:t>
      </w:r>
      <w:r>
        <w:rPr>
          <w:color w:val="auto"/>
        </w:rPr>
        <w:t xml:space="preserve">. </w:t>
      </w:r>
    </w:p>
    <w:p w14:paraId="069F4DB1" w14:textId="77777777" w:rsidR="00AF5E7C" w:rsidRDefault="00AF5E7C" w:rsidP="009D49E9">
      <w:pPr>
        <w:rPr>
          <w:color w:val="auto"/>
        </w:rPr>
      </w:pPr>
    </w:p>
    <w:p w14:paraId="287440B7" w14:textId="77777777" w:rsidR="009D49E9" w:rsidRDefault="00AF5E7C" w:rsidP="009D49E9">
      <w:pPr>
        <w:rPr>
          <w:color w:val="auto"/>
        </w:rPr>
      </w:pPr>
      <w:r>
        <w:rPr>
          <w:color w:val="auto"/>
        </w:rPr>
        <w:t xml:space="preserve">In Scenario 2, following the Client’s addendum to the scope such that 3000 barrels of concentrate </w:t>
      </w:r>
      <w:r w:rsidR="00BD1EAE">
        <w:rPr>
          <w:color w:val="auto"/>
        </w:rPr>
        <w:t>must</w:t>
      </w:r>
      <w:r>
        <w:rPr>
          <w:color w:val="auto"/>
        </w:rPr>
        <w:t xml:space="preserve"> be stored </w:t>
      </w:r>
      <w:proofErr w:type="gramStart"/>
      <w:r w:rsidR="00BD1EAE">
        <w:rPr>
          <w:color w:val="auto"/>
        </w:rPr>
        <w:t>at the conclusion of</w:t>
      </w:r>
      <w:proofErr w:type="gramEnd"/>
      <w:r w:rsidR="00BD1EAE">
        <w:rPr>
          <w:color w:val="auto"/>
        </w:rPr>
        <w:t xml:space="preserve"> the term, the optimal cost of delivery </w:t>
      </w:r>
      <w:proofErr w:type="spellStart"/>
      <w:r w:rsidR="00CD12C4">
        <w:rPr>
          <w:color w:val="auto"/>
        </w:rPr>
        <w:t>totalled</w:t>
      </w:r>
      <w:proofErr w:type="spellEnd"/>
      <w:r w:rsidR="00BD1EAE">
        <w:rPr>
          <w:color w:val="auto"/>
        </w:rPr>
        <w:t xml:space="preserve"> </w:t>
      </w:r>
      <w:r w:rsidR="00BD1EAE" w:rsidRPr="00BD1EAE">
        <w:rPr>
          <w:color w:val="auto"/>
        </w:rPr>
        <w:t>$53169450</w:t>
      </w:r>
      <w:r w:rsidR="00BD1EAE">
        <w:rPr>
          <w:color w:val="auto"/>
        </w:rPr>
        <w:t xml:space="preserve">. This addendum resulted in an increase of costs of approximately 21.7%, or $9465400. </w:t>
      </w:r>
      <w:r w:rsidR="008C33FD">
        <w:rPr>
          <w:color w:val="auto"/>
        </w:rPr>
        <w:t xml:space="preserve">This is a significant cost increase. </w:t>
      </w:r>
    </w:p>
    <w:p w14:paraId="0EE375EA" w14:textId="77777777" w:rsidR="00BD1EAE" w:rsidRDefault="00BD1EAE" w:rsidP="009D49E9">
      <w:pPr>
        <w:rPr>
          <w:color w:val="auto"/>
        </w:rPr>
      </w:pPr>
    </w:p>
    <w:p w14:paraId="472F45C8" w14:textId="77777777" w:rsidR="00BD1EAE" w:rsidRPr="009D49E9" w:rsidRDefault="00BD1EAE" w:rsidP="009D49E9">
      <w:commentRangeStart w:id="0"/>
      <w:r>
        <w:rPr>
          <w:color w:val="auto"/>
        </w:rPr>
        <w:t>Finally,</w:t>
      </w:r>
      <w:commentRangeEnd w:id="0"/>
      <w:r w:rsidR="00862978">
        <w:rPr>
          <w:rStyle w:val="CommentReference"/>
        </w:rPr>
        <w:commentReference w:id="0"/>
      </w:r>
      <w:r>
        <w:rPr>
          <w:color w:val="auto"/>
        </w:rPr>
        <w:t xml:space="preserve"> when the limitations of the storage facilities were implemented, the optimal cost of delivery was evaluated to be $53177650. Comparatively, these</w:t>
      </w:r>
      <w:r w:rsidR="00CD12C4">
        <w:rPr>
          <w:color w:val="auto"/>
        </w:rPr>
        <w:t xml:space="preserve"> constraints further increased the cost of Scenario 2 by $8200. The optimal cost of delivery in this scenario </w:t>
      </w:r>
      <w:r w:rsidR="00ED046E">
        <w:rPr>
          <w:color w:val="auto"/>
        </w:rPr>
        <w:t xml:space="preserve">is $9473600 more expensive than Scenario 1. </w:t>
      </w:r>
    </w:p>
    <w:p w14:paraId="7B94F733" w14:textId="77777777" w:rsidR="00D9029F" w:rsidRPr="00D9029F" w:rsidRDefault="00D9029F" w:rsidP="00D9029F"/>
    <w:p w14:paraId="1CDC4ECC" w14:textId="77777777" w:rsidR="00D9029F" w:rsidRPr="00D9029F" w:rsidRDefault="008C33FD" w:rsidP="008C33FD">
      <w:pPr>
        <w:pStyle w:val="Heading2"/>
      </w:pPr>
      <w:r>
        <w:lastRenderedPageBreak/>
        <w:t>Recommendations</w:t>
      </w:r>
    </w:p>
    <w:p w14:paraId="4AC7B7E8" w14:textId="77777777" w:rsidR="00D9029F" w:rsidRPr="00D9029F" w:rsidRDefault="00D9029F" w:rsidP="00D9029F"/>
    <w:p w14:paraId="6AE72A47" w14:textId="77777777" w:rsidR="00D9029F" w:rsidRDefault="008C33FD" w:rsidP="00D9029F">
      <w:pPr>
        <w:rPr>
          <w:color w:val="auto"/>
        </w:rPr>
      </w:pPr>
      <w:r>
        <w:rPr>
          <w:color w:val="auto"/>
        </w:rPr>
        <w:t xml:space="preserve">There are </w:t>
      </w:r>
      <w:proofErr w:type="gramStart"/>
      <w:r>
        <w:rPr>
          <w:color w:val="auto"/>
        </w:rPr>
        <w:t>a number of</w:t>
      </w:r>
      <w:proofErr w:type="gramEnd"/>
      <w:r>
        <w:rPr>
          <w:color w:val="auto"/>
        </w:rPr>
        <w:t xml:space="preserve"> recommendations to be made in light of the results presented. </w:t>
      </w:r>
    </w:p>
    <w:p w14:paraId="414DCE51" w14:textId="77777777" w:rsidR="008C33FD" w:rsidRDefault="008C33FD" w:rsidP="00D9029F">
      <w:pPr>
        <w:rPr>
          <w:color w:val="auto"/>
        </w:rPr>
      </w:pPr>
    </w:p>
    <w:p w14:paraId="60F0E240" w14:textId="77777777" w:rsidR="008C33FD" w:rsidRPr="008C33FD" w:rsidRDefault="008C33FD" w:rsidP="00D9029F">
      <w:pPr>
        <w:rPr>
          <w:color w:val="auto"/>
        </w:rPr>
      </w:pPr>
      <w:r>
        <w:rPr>
          <w:color w:val="auto"/>
        </w:rPr>
        <w:t xml:space="preserve">First, the business case of Scenario 2 must be questioned. By mandating 3000 barrels of concentrate in storage </w:t>
      </w:r>
      <w:proofErr w:type="gramStart"/>
      <w:r>
        <w:rPr>
          <w:color w:val="auto"/>
        </w:rPr>
        <w:t>at the conclusion of</w:t>
      </w:r>
      <w:proofErr w:type="gramEnd"/>
      <w:r>
        <w:rPr>
          <w:color w:val="auto"/>
        </w:rPr>
        <w:t xml:space="preserve"> the forecast period, the cost of operations for Pure Fresh will increase by approximating 21.7%. Considering that prolonged storage of concentrate creates a cost in and of itself, the necessity of this constraint ought </w:t>
      </w:r>
      <w:bookmarkStart w:id="1" w:name="_GoBack"/>
      <w:bookmarkEnd w:id="1"/>
      <w:proofErr w:type="gramStart"/>
      <w:r>
        <w:rPr>
          <w:color w:val="auto"/>
        </w:rPr>
        <w:t>be</w:t>
      </w:r>
      <w:proofErr w:type="gramEnd"/>
      <w:r>
        <w:rPr>
          <w:color w:val="auto"/>
        </w:rPr>
        <w:t xml:space="preserve"> challenge</w:t>
      </w:r>
      <w:r w:rsidR="00862978">
        <w:rPr>
          <w:color w:val="auto"/>
        </w:rPr>
        <w:t>d</w:t>
      </w:r>
      <w:r>
        <w:rPr>
          <w:color w:val="auto"/>
        </w:rPr>
        <w:t xml:space="preserve">. </w:t>
      </w:r>
    </w:p>
    <w:p w14:paraId="14248F83" w14:textId="77777777" w:rsidR="00D9029F" w:rsidRPr="00D9029F" w:rsidRDefault="00D9029F" w:rsidP="00D9029F"/>
    <w:p w14:paraId="59A25B65" w14:textId="77777777" w:rsidR="00D9029F" w:rsidRPr="00D9029F" w:rsidRDefault="00D9029F" w:rsidP="00D9029F"/>
    <w:p w14:paraId="4499247B" w14:textId="77777777" w:rsidR="00D9029F" w:rsidRPr="00D9029F" w:rsidRDefault="00D9029F" w:rsidP="00D9029F"/>
    <w:p w14:paraId="42196703" w14:textId="77777777" w:rsidR="00D9029F" w:rsidRDefault="00D9029F" w:rsidP="00D9029F"/>
    <w:p w14:paraId="6391C03E" w14:textId="77777777" w:rsidR="00D9029F" w:rsidRPr="00D9029F" w:rsidRDefault="00D9029F" w:rsidP="00D9029F"/>
    <w:p w14:paraId="698908C7" w14:textId="77777777" w:rsidR="00D9029F" w:rsidRPr="00D9029F" w:rsidRDefault="00D9029F" w:rsidP="00D9029F"/>
    <w:p w14:paraId="4922969B" w14:textId="77777777" w:rsidR="00D9029F" w:rsidRPr="00D9029F" w:rsidRDefault="00D9029F" w:rsidP="00D9029F"/>
    <w:p w14:paraId="4EF889C1" w14:textId="77777777" w:rsidR="00D9029F" w:rsidRPr="00D9029F" w:rsidRDefault="00D9029F" w:rsidP="00D9029F"/>
    <w:p w14:paraId="2FC99BF6" w14:textId="77777777" w:rsidR="00D9029F" w:rsidRPr="00D9029F" w:rsidRDefault="00D9029F" w:rsidP="00D9029F"/>
    <w:p w14:paraId="647106F4" w14:textId="77777777" w:rsidR="00D9029F" w:rsidRPr="00D9029F" w:rsidRDefault="00D9029F" w:rsidP="00D9029F"/>
    <w:p w14:paraId="5F24AFA2" w14:textId="77777777" w:rsidR="00D9029F" w:rsidRPr="00D9029F" w:rsidRDefault="00D9029F" w:rsidP="00D9029F"/>
    <w:p w14:paraId="1D72B065" w14:textId="77777777" w:rsidR="00D9029F" w:rsidRPr="00D9029F" w:rsidRDefault="00D9029F" w:rsidP="00D9029F"/>
    <w:p w14:paraId="53E5E4A9" w14:textId="77777777" w:rsidR="00D9029F" w:rsidRPr="00D9029F" w:rsidRDefault="00D9029F" w:rsidP="00D9029F"/>
    <w:p w14:paraId="35821CA9" w14:textId="77777777" w:rsidR="00D9029F" w:rsidRPr="00D9029F" w:rsidRDefault="00D9029F" w:rsidP="00D9029F"/>
    <w:p w14:paraId="5B923D22" w14:textId="77777777" w:rsidR="00D9029F" w:rsidRPr="00D9029F" w:rsidRDefault="00D9029F" w:rsidP="00D9029F"/>
    <w:p w14:paraId="144034F8" w14:textId="77777777" w:rsidR="00D9029F" w:rsidRPr="00D9029F" w:rsidRDefault="00D9029F" w:rsidP="00D9029F"/>
    <w:p w14:paraId="7E3CCBFB" w14:textId="77777777" w:rsidR="00D9029F" w:rsidRPr="00D9029F" w:rsidRDefault="00D9029F" w:rsidP="00D9029F"/>
    <w:p w14:paraId="7D6A5DBB" w14:textId="77777777" w:rsidR="00D9029F" w:rsidRPr="00D9029F" w:rsidRDefault="00D9029F" w:rsidP="00D9029F"/>
    <w:p w14:paraId="749AD162" w14:textId="77777777" w:rsidR="00D9029F" w:rsidRPr="00D9029F" w:rsidRDefault="00D9029F" w:rsidP="00D9029F"/>
    <w:p w14:paraId="725F7F94" w14:textId="77777777" w:rsidR="00D9029F" w:rsidRPr="00D9029F" w:rsidRDefault="00D9029F" w:rsidP="00D9029F"/>
    <w:p w14:paraId="54AE4F05" w14:textId="77777777" w:rsidR="00D9029F" w:rsidRPr="00D9029F" w:rsidRDefault="00D9029F" w:rsidP="00D9029F"/>
    <w:p w14:paraId="3E1A4F34" w14:textId="77777777" w:rsidR="00D9029F" w:rsidRPr="00D9029F" w:rsidRDefault="00D9029F" w:rsidP="00D9029F"/>
    <w:p w14:paraId="125D564F" w14:textId="77777777" w:rsidR="00D9029F" w:rsidRPr="00D9029F" w:rsidRDefault="00D9029F" w:rsidP="00D9029F"/>
    <w:p w14:paraId="21C4D511" w14:textId="77777777" w:rsidR="00D9029F" w:rsidRPr="00D9029F" w:rsidRDefault="00D9029F" w:rsidP="00D9029F"/>
    <w:p w14:paraId="172EA1C7" w14:textId="77777777" w:rsidR="00D9029F" w:rsidRPr="00D9029F" w:rsidRDefault="00D9029F" w:rsidP="00D9029F"/>
    <w:p w14:paraId="73011666" w14:textId="77777777" w:rsidR="00D9029F" w:rsidRPr="00D9029F" w:rsidRDefault="00D9029F" w:rsidP="00D9029F"/>
    <w:p w14:paraId="0BC52F5C" w14:textId="77777777" w:rsidR="00D9029F" w:rsidRPr="00D9029F" w:rsidRDefault="00D9029F" w:rsidP="00D9029F"/>
    <w:p w14:paraId="26B689E8" w14:textId="77777777" w:rsidR="00D9029F" w:rsidRPr="00D9029F" w:rsidRDefault="00D9029F" w:rsidP="00D9029F"/>
    <w:p w14:paraId="43D54693" w14:textId="77777777" w:rsidR="00D9029F" w:rsidRPr="00D9029F" w:rsidRDefault="00D9029F" w:rsidP="00D9029F"/>
    <w:p w14:paraId="68013F34" w14:textId="77777777" w:rsidR="00D9029F" w:rsidRPr="00D9029F" w:rsidRDefault="00D9029F" w:rsidP="00D9029F"/>
    <w:p w14:paraId="12E2AAE0" w14:textId="77777777" w:rsidR="00D9029F" w:rsidRPr="00D9029F" w:rsidRDefault="00D9029F" w:rsidP="00D9029F">
      <w:pPr>
        <w:tabs>
          <w:tab w:val="left" w:pos="3575"/>
        </w:tabs>
        <w:rPr>
          <w:color w:val="A4063E" w:themeColor="accent1"/>
        </w:rPr>
      </w:pPr>
    </w:p>
    <w:sectPr w:rsidR="00D9029F" w:rsidRPr="00D9029F" w:rsidSect="004B7E44">
      <w:headerReference w:type="default" r:id="rId19"/>
      <w:footerReference w:type="default" r:id="rId20"/>
      <w:footerReference w:type="first" r:id="rId21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antel Morris" w:date="2018-03-22T00:00:00Z" w:initials="CM">
    <w:p w14:paraId="68A42931" w14:textId="77777777" w:rsidR="00862978" w:rsidRDefault="00862978">
      <w:pPr>
        <w:pStyle w:val="CommentText"/>
      </w:pPr>
      <w:r>
        <w:rPr>
          <w:rStyle w:val="CommentReference"/>
        </w:rPr>
        <w:annotationRef/>
      </w:r>
      <w:r>
        <w:t xml:space="preserve">Test for Constraint 3 without constraint 2.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A4293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A42931" w16cid:durableId="1E5D70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4E976" w14:textId="77777777" w:rsidR="00147711" w:rsidRDefault="00147711" w:rsidP="004B7E44">
      <w:r>
        <w:separator/>
      </w:r>
    </w:p>
  </w:endnote>
  <w:endnote w:type="continuationSeparator" w:id="0">
    <w:p w14:paraId="5ECF359E" w14:textId="77777777" w:rsidR="00147711" w:rsidRDefault="00147711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E07956D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00176EF0" w14:textId="77777777" w:rsidR="004B7E44" w:rsidRDefault="00A0769D" w:rsidP="004B7E44">
          <w:pPr>
            <w:pStyle w:val="Footer"/>
          </w:pPr>
          <w:r>
            <w:t>MC CONSULTING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033664" w14:textId="77777777" w:rsidR="005A718F" w:rsidRDefault="005A718F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29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2DB33" w14:textId="77777777" w:rsidR="00147711" w:rsidRDefault="00147711" w:rsidP="004B7E44">
      <w:r>
        <w:separator/>
      </w:r>
    </w:p>
  </w:footnote>
  <w:footnote w:type="continuationSeparator" w:id="0">
    <w:p w14:paraId="1016213A" w14:textId="77777777" w:rsidR="00147711" w:rsidRDefault="00147711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3A7A706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5C610AC" w14:textId="77777777" w:rsidR="004B7E44" w:rsidRDefault="004B7E44" w:rsidP="004B7E44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0E4A5B54" wp14:editId="559E5ED6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61D65F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862978">
                                  <w:rPr>
                                    <w:b/>
                                    <w:noProof/>
                                  </w:rPr>
                                  <w:t>6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E4A5B54" id="Rectangle 11" o:spid="_x0000_s1034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6461D65F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862978">
                            <w:rPr>
                              <w:b/>
                              <w:noProof/>
                            </w:rPr>
                            <w:t>6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93AD3"/>
    <w:multiLevelType w:val="hybridMultilevel"/>
    <w:tmpl w:val="C230331C"/>
    <w:lvl w:ilvl="0" w:tplc="D7AC8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antel Morris">
    <w15:presenceInfo w15:providerId="AD" w15:userId="S-1-5-21-4003567320-3033084737-4090066621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9D"/>
    <w:rsid w:val="001004BC"/>
    <w:rsid w:val="00147711"/>
    <w:rsid w:val="00293B83"/>
    <w:rsid w:val="00402B23"/>
    <w:rsid w:val="004B7E44"/>
    <w:rsid w:val="004D5252"/>
    <w:rsid w:val="004F2B86"/>
    <w:rsid w:val="005A1301"/>
    <w:rsid w:val="005A718F"/>
    <w:rsid w:val="00682892"/>
    <w:rsid w:val="006A3CE7"/>
    <w:rsid w:val="0074698D"/>
    <w:rsid w:val="007516CF"/>
    <w:rsid w:val="007B3E61"/>
    <w:rsid w:val="007C6DB7"/>
    <w:rsid w:val="00862978"/>
    <w:rsid w:val="008B33BC"/>
    <w:rsid w:val="008C33FD"/>
    <w:rsid w:val="008D3C4E"/>
    <w:rsid w:val="009120E9"/>
    <w:rsid w:val="00945900"/>
    <w:rsid w:val="009C396C"/>
    <w:rsid w:val="009D49E9"/>
    <w:rsid w:val="00A0769D"/>
    <w:rsid w:val="00AF5E7C"/>
    <w:rsid w:val="00B22743"/>
    <w:rsid w:val="00B572B4"/>
    <w:rsid w:val="00BD1EAE"/>
    <w:rsid w:val="00C82961"/>
    <w:rsid w:val="00CD12C4"/>
    <w:rsid w:val="00D55E01"/>
    <w:rsid w:val="00D9029F"/>
    <w:rsid w:val="00DB26A7"/>
    <w:rsid w:val="00E76CAD"/>
    <w:rsid w:val="00E94B5F"/>
    <w:rsid w:val="00E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8D210"/>
  <w15:chartTrackingRefBased/>
  <w15:docId w15:val="{D63723BA-5591-4E18-B440-405DC70B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8D3C4E"/>
    <w:pPr>
      <w:ind w:left="720"/>
      <w:contextualSpacing/>
    </w:pPr>
  </w:style>
  <w:style w:type="table" w:styleId="TableGrid">
    <w:name w:val="Table Grid"/>
    <w:basedOn w:val="TableNormal"/>
    <w:uiPriority w:val="39"/>
    <w:rsid w:val="00C82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C82961"/>
    <w:pPr>
      <w:spacing w:after="0" w:line="240" w:lineRule="auto"/>
    </w:pPr>
    <w:tblPr>
      <w:tblStyleRowBandSize w:val="1"/>
      <w:tblStyleColBandSize w:val="1"/>
      <w:tblBorders>
        <w:top w:val="single" w:sz="4" w:space="0" w:color="51D6CA" w:themeColor="accent3" w:themeTint="99"/>
        <w:left w:val="single" w:sz="4" w:space="0" w:color="51D6CA" w:themeColor="accent3" w:themeTint="99"/>
        <w:bottom w:val="single" w:sz="4" w:space="0" w:color="51D6CA" w:themeColor="accent3" w:themeTint="99"/>
        <w:right w:val="single" w:sz="4" w:space="0" w:color="51D6CA" w:themeColor="accent3" w:themeTint="99"/>
        <w:insideH w:val="single" w:sz="4" w:space="0" w:color="51D6CA" w:themeColor="accent3" w:themeTint="99"/>
        <w:insideV w:val="single" w:sz="4" w:space="0" w:color="51D6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7D74" w:themeColor="accent3"/>
          <w:left w:val="single" w:sz="4" w:space="0" w:color="1D7D74" w:themeColor="accent3"/>
          <w:bottom w:val="single" w:sz="4" w:space="0" w:color="1D7D74" w:themeColor="accent3"/>
          <w:right w:val="single" w:sz="4" w:space="0" w:color="1D7D74" w:themeColor="accent3"/>
          <w:insideH w:val="nil"/>
          <w:insideV w:val="nil"/>
        </w:tcBorders>
        <w:shd w:val="clear" w:color="auto" w:fill="1D7D74" w:themeFill="accent3"/>
      </w:tcPr>
    </w:tblStylePr>
    <w:tblStylePr w:type="lastRow">
      <w:rPr>
        <w:b/>
        <w:bCs/>
      </w:rPr>
      <w:tblPr/>
      <w:tcPr>
        <w:tcBorders>
          <w:top w:val="double" w:sz="4" w:space="0" w:color="1D7D7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1ED" w:themeFill="accent3" w:themeFillTint="33"/>
      </w:tcPr>
    </w:tblStylePr>
    <w:tblStylePr w:type="band1Horz">
      <w:tblPr/>
      <w:tcPr>
        <w:shd w:val="clear" w:color="auto" w:fill="C5F1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629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9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978"/>
    <w:rPr>
      <w:rFonts w:eastAsiaTheme="minorEastAsia"/>
      <w:color w:val="FFFFFF" w:themeColor="background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29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2978"/>
    <w:rPr>
      <w:rFonts w:eastAsiaTheme="minorEastAsia"/>
      <w:b/>
      <w:bCs/>
      <w:color w:val="FFFFFF" w:themeColor="background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97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978"/>
    <w:rPr>
      <w:rFonts w:ascii="Segoe UI" w:eastAsiaTheme="minorEastAsia" w:hAnsi="Segoe UI" w:cs="Segoe UI"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microsoft.com/office/2011/relationships/commentsExtended" Target="commentsExtended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23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t\AppData\Roaming\Microsoft\Templates\Business%20report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F65"/>
    <w:rsid w:val="00AA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6550A51B7D43D8BB8D8EDF9CE3F8F9">
    <w:name w:val="C36550A51B7D43D8BB8D8EDF9CE3F8F9"/>
  </w:style>
  <w:style w:type="paragraph" w:customStyle="1" w:styleId="3AC5F5B8648D49338A0B7BE1633DA852">
    <w:name w:val="3AC5F5B8648D49338A0B7BE1633DA852"/>
  </w:style>
  <w:style w:type="paragraph" w:customStyle="1" w:styleId="E0A81E970C124BA9BBBEC837F5A0AF41">
    <w:name w:val="E0A81E970C124BA9BBBEC837F5A0AF41"/>
  </w:style>
  <w:style w:type="paragraph" w:customStyle="1" w:styleId="3C62C5D21B2149F885E98E1E1D0F2937">
    <w:name w:val="3C62C5D21B2149F885E98E1E1D0F2937"/>
  </w:style>
  <w:style w:type="paragraph" w:customStyle="1" w:styleId="6BBD40A70FAE43638AB320A41E2A7C3A">
    <w:name w:val="6BBD40A70FAE43638AB320A41E2A7C3A"/>
  </w:style>
  <w:style w:type="paragraph" w:customStyle="1" w:styleId="B50F8AE111FC4FB4AA4B698097C1E83F">
    <w:name w:val="B50F8AE111FC4FB4AA4B698097C1E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</Template>
  <TotalTime>345</TotalTime>
  <Pages>6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Chantel Morris</dc:creator>
  <cp:keywords/>
  <dc:description/>
  <cp:lastModifiedBy>Chantel Morris</cp:lastModifiedBy>
  <cp:revision>2</cp:revision>
  <dcterms:created xsi:type="dcterms:W3CDTF">2018-03-21T08:20:00Z</dcterms:created>
  <dcterms:modified xsi:type="dcterms:W3CDTF">2018-03-21T14:06:00Z</dcterms:modified>
</cp:coreProperties>
</file>